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96"/>
          <w14:ligatures w14:val="standardContextual"/>
          <w14:cntxtAlts/>
        </w:rPr>
      </w:sdtEndPr>
      <w:sdtContent>
        <w:p w:rsidR="00E3179A" w:rsidRDefault="00E3179A"/>
        <w:tbl>
          <w:tblPr>
            <w:tblpPr w:leftFromText="187" w:rightFromText="187" w:bottomFromText="720" w:vertAnchor="page" w:horzAnchor="page" w:tblpXSpec="center" w:tblpY="3646"/>
            <w:tblW w:w="4600" w:type="pct"/>
            <w:tblCellMar>
              <w:left w:w="288" w:type="dxa"/>
              <w:right w:w="288" w:type="dxa"/>
            </w:tblCellMar>
            <w:tblLook w:val="04A0" w:firstRow="1" w:lastRow="0" w:firstColumn="1" w:lastColumn="0" w:noHBand="0" w:noVBand="1"/>
          </w:tblPr>
          <w:tblGrid>
            <w:gridCol w:w="9022"/>
          </w:tblGrid>
          <w:tr w:rsidR="003420D0" w:rsidTr="003420D0">
            <w:tc>
              <w:tcPr>
                <w:tcW w:w="9552" w:type="dxa"/>
              </w:tcPr>
              <w:sdt>
                <w:sdtPr>
                  <w:rPr>
                    <w:sz w:val="96"/>
                  </w:rPr>
                  <w:alias w:val="Rubrik"/>
                  <w:id w:val="-308007970"/>
                  <w:placeholder>
                    <w:docPart w:val="41363FC4E90E479B9A58FC38C68DA406"/>
                  </w:placeholder>
                  <w:dataBinding w:prefixMappings="xmlns:ns0='http://schemas.openxmlformats.org/package/2006/metadata/core-properties' xmlns:ns1='http://purl.org/dc/elements/1.1/'" w:xpath="/ns0:coreProperties[1]/ns1:title[1]" w:storeItemID="{6C3C8BC8-F283-45AE-878A-BAB7291924A1}"/>
                  <w:text/>
                </w:sdtPr>
                <w:sdtEndPr/>
                <w:sdtContent>
                  <w:p w:rsidR="003420D0" w:rsidRDefault="008554A3" w:rsidP="003420D0">
                    <w:pPr>
                      <w:pStyle w:val="Rubrik"/>
                      <w:jc w:val="center"/>
                      <w:rPr>
                        <w:sz w:val="96"/>
                      </w:rPr>
                    </w:pPr>
                    <w:r>
                      <w:rPr>
                        <w:sz w:val="96"/>
                      </w:rPr>
                      <w:t>TCP/IP ATTACK</w:t>
                    </w:r>
                  </w:p>
                </w:sdtContent>
              </w:sdt>
            </w:tc>
          </w:tr>
          <w:tr w:rsidR="003420D0" w:rsidTr="003420D0">
            <w:tc>
              <w:tcPr>
                <w:tcW w:w="0" w:type="auto"/>
                <w:vAlign w:val="bottom"/>
              </w:tcPr>
              <w:sdt>
                <w:sdtPr>
                  <w:rPr>
                    <w:sz w:val="36"/>
                    <w:szCs w:val="36"/>
                  </w:rPr>
                  <w:alias w:val="Underrubrik"/>
                  <w:id w:val="758173203"/>
                  <w:placeholder>
                    <w:docPart w:val="FCDC62E0AA8C4680B628551B693DCE94"/>
                  </w:placeholder>
                  <w:dataBinding w:prefixMappings="xmlns:ns0='http://schemas.openxmlformats.org/package/2006/metadata/core-properties' xmlns:ns1='http://purl.org/dc/elements/1.1/'" w:xpath="/ns0:coreProperties[1]/ns1:subject[1]" w:storeItemID="{6C3C8BC8-F283-45AE-878A-BAB7291924A1}"/>
                  <w:text/>
                </w:sdtPr>
                <w:sdtEndPr/>
                <w:sdtContent>
                  <w:p w:rsidR="003420D0" w:rsidRDefault="003420D0" w:rsidP="003420D0">
                    <w:pPr>
                      <w:pStyle w:val="Underrubrik"/>
                      <w:jc w:val="center"/>
                      <w:rPr>
                        <w:sz w:val="36"/>
                        <w:szCs w:val="36"/>
                      </w:rPr>
                    </w:pPr>
                    <w:r>
                      <w:rPr>
                        <w:sz w:val="36"/>
                        <w:szCs w:val="36"/>
                      </w:rPr>
                      <w:t>Av Evan Saboo – saboo@kth.se</w:t>
                    </w:r>
                  </w:p>
                </w:sdtContent>
              </w:sdt>
            </w:tc>
          </w:tr>
          <w:tr w:rsidR="003420D0" w:rsidTr="003420D0">
            <w:tc>
              <w:tcPr>
                <w:tcW w:w="0" w:type="auto"/>
                <w:vAlign w:val="bottom"/>
              </w:tcPr>
              <w:p w:rsidR="003420D0" w:rsidRDefault="003420D0" w:rsidP="003420D0"/>
            </w:tc>
          </w:tr>
          <w:tr w:rsidR="003420D0" w:rsidTr="003420D0">
            <w:tc>
              <w:tcPr>
                <w:tcW w:w="0" w:type="auto"/>
                <w:vAlign w:val="bottom"/>
              </w:tcPr>
              <w:p w:rsidR="003420D0" w:rsidRDefault="003420D0" w:rsidP="003420D0">
                <w:pPr>
                  <w:jc w:val="center"/>
                </w:pPr>
              </w:p>
            </w:tc>
          </w:tr>
          <w:tr w:rsidR="003420D0" w:rsidTr="003420D0">
            <w:tc>
              <w:tcPr>
                <w:tcW w:w="0" w:type="auto"/>
                <w:vAlign w:val="bottom"/>
              </w:tcPr>
              <w:p w:rsidR="003420D0" w:rsidRDefault="003420D0" w:rsidP="003420D0">
                <w:pPr>
                  <w:jc w:val="center"/>
                </w:pPr>
              </w:p>
            </w:tc>
          </w:tr>
        </w:tbl>
        <w:p w:rsidR="003515C6" w:rsidRPr="00B67235" w:rsidRDefault="003713EA" w:rsidP="00B67235">
          <w:pPr>
            <w:rPr>
              <w:rFonts w:asciiTheme="majorHAnsi" w:eastAsiaTheme="majorEastAsia" w:hAnsiTheme="majorHAnsi" w:cstheme="majorBidi"/>
              <w:color w:val="2F5897" w:themeColor="text2"/>
              <w:spacing w:val="5"/>
              <w:kern w:val="28"/>
              <w:sz w:val="96"/>
              <w:szCs w:val="96"/>
              <w14:ligatures w14:val="standardContextual"/>
              <w14:cntxtAlts/>
            </w:rPr>
          </w:pPr>
          <w:r>
            <w:rPr>
              <w:rFonts w:asciiTheme="majorHAnsi" w:eastAsiaTheme="majorEastAsia" w:hAnsiTheme="majorHAnsi" w:cstheme="majorBidi"/>
              <w:color w:val="2F5897" w:themeColor="text2"/>
              <w:spacing w:val="5"/>
              <w:kern w:val="28"/>
              <w:sz w:val="96"/>
              <w:szCs w:val="96"/>
              <w14:ligatures w14:val="standardContextual"/>
              <w14:cntxtAlts/>
            </w:rPr>
            <w:br w:type="page"/>
          </w:r>
        </w:p>
      </w:sdtContent>
    </w:sdt>
    <w:p w:rsidR="003515C6" w:rsidRDefault="003515C6" w:rsidP="008554A3">
      <w:pPr>
        <w:pStyle w:val="Rubrik"/>
        <w:rPr>
          <w:sz w:val="52"/>
        </w:rPr>
      </w:pPr>
      <w:r>
        <w:rPr>
          <w:sz w:val="52"/>
        </w:rPr>
        <w:lastRenderedPageBreak/>
        <w:t>Introduktion</w:t>
      </w:r>
    </w:p>
    <w:p w:rsidR="003515C6" w:rsidRDefault="003515C6" w:rsidP="003515C6">
      <w:r>
        <w:t xml:space="preserve">Labbet går ut på att testa 3 olika nätverks attacker och lära sig vad attackeraren behöver göra för att lyckas med attackerna. I </w:t>
      </w:r>
      <w:r w:rsidR="00167E4A">
        <w:t xml:space="preserve">praktiken </w:t>
      </w:r>
      <w:r>
        <w:t xml:space="preserve">är dessa attacker inte direkt användbara eftersom man har flera lösningar för att sätta stop </w:t>
      </w:r>
      <w:r w:rsidR="00A72E26">
        <w:t>till</w:t>
      </w:r>
      <w:r>
        <w:t xml:space="preserve"> dem men dessa attackera bygger på andra attacker som kan vara ännu problematiska. Man behöver känna till grunden av</w:t>
      </w:r>
      <w:r w:rsidR="00A72E26">
        <w:t xml:space="preserve"> dessa attacker</w:t>
      </w:r>
      <w:r>
        <w:t xml:space="preserve"> för att man ska komma på hur man stoppa dem och andra attackera </w:t>
      </w:r>
      <w:r w:rsidR="00A72E26">
        <w:t>som har någon koppling till dem.</w:t>
      </w:r>
    </w:p>
    <w:p w:rsidR="003515C6" w:rsidRDefault="003515C6" w:rsidP="003515C6">
      <w:r>
        <w:t xml:space="preserve">   </w:t>
      </w:r>
    </w:p>
    <w:p w:rsidR="00587A3C" w:rsidRDefault="00587A3C" w:rsidP="003515C6"/>
    <w:p w:rsidR="00587A3C" w:rsidRDefault="00587A3C" w:rsidP="003515C6"/>
    <w:p w:rsidR="00587A3C" w:rsidRDefault="00587A3C" w:rsidP="003515C6"/>
    <w:p w:rsidR="00587A3C" w:rsidRDefault="00587A3C" w:rsidP="003515C6"/>
    <w:p w:rsidR="00587A3C" w:rsidRDefault="00587A3C" w:rsidP="003515C6"/>
    <w:p w:rsidR="00587A3C" w:rsidRDefault="00587A3C" w:rsidP="003515C6"/>
    <w:p w:rsidR="00587A3C" w:rsidRDefault="00587A3C" w:rsidP="003515C6"/>
    <w:p w:rsidR="00587A3C" w:rsidRDefault="00587A3C" w:rsidP="003515C6"/>
    <w:p w:rsidR="00587A3C" w:rsidRDefault="00587A3C" w:rsidP="003515C6"/>
    <w:p w:rsidR="00587A3C" w:rsidRDefault="00587A3C" w:rsidP="003515C6"/>
    <w:p w:rsidR="00587A3C" w:rsidRDefault="00587A3C" w:rsidP="003515C6"/>
    <w:p w:rsidR="00587A3C" w:rsidRDefault="00587A3C" w:rsidP="003515C6"/>
    <w:p w:rsidR="00587A3C" w:rsidRDefault="00587A3C" w:rsidP="003515C6"/>
    <w:p w:rsidR="00587A3C" w:rsidRDefault="00587A3C" w:rsidP="003515C6"/>
    <w:p w:rsidR="00587A3C" w:rsidRDefault="00587A3C" w:rsidP="003515C6"/>
    <w:p w:rsidR="00587A3C" w:rsidRDefault="00587A3C" w:rsidP="003515C6"/>
    <w:p w:rsidR="00B67235" w:rsidRDefault="00B67235" w:rsidP="003515C6"/>
    <w:p w:rsidR="00B67235" w:rsidRDefault="00B67235" w:rsidP="003515C6"/>
    <w:p w:rsidR="00B67235" w:rsidRDefault="00B67235" w:rsidP="003515C6"/>
    <w:sdt>
      <w:sdtPr>
        <w:alias w:val="Rubrik"/>
        <w:id w:val="598529223"/>
        <w:placeholder>
          <w:docPart w:val="9ABB8C08F4774A90B623AD5F64978771"/>
        </w:placeholder>
        <w:dataBinding w:prefixMappings="xmlns:ns0='http://schemas.openxmlformats.org/package/2006/metadata/core-properties' xmlns:ns1='http://purl.org/dc/elements/1.1/'" w:xpath="/ns0:coreProperties[1]/ns1:title[1]" w:storeItemID="{6C3C8BC8-F283-45AE-878A-BAB7291924A1}"/>
        <w:text/>
      </w:sdtPr>
      <w:sdtEndPr/>
      <w:sdtContent>
        <w:p w:rsidR="00B67235" w:rsidRPr="004C4E70" w:rsidRDefault="00B67235" w:rsidP="00B67235">
          <w:pPr>
            <w:pStyle w:val="Rubrik"/>
          </w:pPr>
          <w:r w:rsidRPr="004C4E70">
            <w:t>TCP/IP ATTACK</w:t>
          </w:r>
        </w:p>
      </w:sdtContent>
    </w:sdt>
    <w:p w:rsidR="00B67235" w:rsidRPr="004C4E70" w:rsidRDefault="009D5770" w:rsidP="00B67235">
      <w:pPr>
        <w:pStyle w:val="Underrubrik"/>
      </w:pPr>
      <w:sdt>
        <w:sdtPr>
          <w:alias w:val="Underrubrik"/>
          <w:id w:val="-723052804"/>
          <w:placeholder>
            <w:docPart w:val="DAFE12E2171A49F7BB54258A1F3EC194"/>
          </w:placeholder>
          <w:dataBinding w:prefixMappings="xmlns:ns0='http://schemas.openxmlformats.org/package/2006/metadata/core-properties' xmlns:ns1='http://purl.org/dc/elements/1.1/'" w:xpath="/ns0:coreProperties[1]/ns1:subject[1]" w:storeItemID="{6C3C8BC8-F283-45AE-878A-BAB7291924A1}"/>
          <w:text/>
        </w:sdtPr>
        <w:sdtEndPr/>
        <w:sdtContent>
          <w:r w:rsidR="00B67235" w:rsidRPr="004C4E70">
            <w:t>Av Evan Saboo – saboo@kth.se</w:t>
          </w:r>
        </w:sdtContent>
      </w:sdt>
    </w:p>
    <w:p w:rsidR="00B67235" w:rsidRPr="003515C6" w:rsidRDefault="00B67235" w:rsidP="003515C6"/>
    <w:p w:rsidR="00B55F44" w:rsidRDefault="003420D0" w:rsidP="008554A3">
      <w:pPr>
        <w:pStyle w:val="Rubrik"/>
        <w:rPr>
          <w:sz w:val="52"/>
        </w:rPr>
      </w:pPr>
      <w:r w:rsidRPr="003420D0">
        <w:rPr>
          <w:sz w:val="52"/>
        </w:rPr>
        <w:t>Uppgift</w:t>
      </w:r>
      <w:r w:rsidR="00DA4ACC">
        <w:rPr>
          <w:sz w:val="52"/>
        </w:rPr>
        <w:t xml:space="preserve"> </w:t>
      </w:r>
      <w:r w:rsidR="006850F2">
        <w:rPr>
          <w:sz w:val="52"/>
        </w:rPr>
        <w:t>1</w:t>
      </w:r>
      <w:r w:rsidR="00E06D4F">
        <w:rPr>
          <w:sz w:val="52"/>
        </w:rPr>
        <w:t xml:space="preserve"> – ARP Cache </w:t>
      </w:r>
      <w:proofErr w:type="spellStart"/>
      <w:r w:rsidR="00E06D4F">
        <w:rPr>
          <w:sz w:val="52"/>
        </w:rPr>
        <w:t>Poisoning</w:t>
      </w:r>
      <w:proofErr w:type="spellEnd"/>
      <w:r w:rsidRPr="003420D0">
        <w:rPr>
          <w:sz w:val="52"/>
        </w:rPr>
        <w:t>.</w:t>
      </w:r>
    </w:p>
    <w:p w:rsidR="00EA7EFF" w:rsidRDefault="008554A3" w:rsidP="008554A3">
      <w:r>
        <w:t xml:space="preserve">Första uppgiften går ut på att simulera en ARP cache </w:t>
      </w:r>
      <w:proofErr w:type="spellStart"/>
      <w:r>
        <w:t>poisoning</w:t>
      </w:r>
      <w:proofErr w:type="spellEnd"/>
      <w:r>
        <w:t>. Första skulle man sätta upp en virtuell användare,</w:t>
      </w:r>
      <w:r w:rsidR="0038387A">
        <w:t xml:space="preserve"> brandvägg</w:t>
      </w:r>
      <w:r>
        <w:t xml:space="preserve"> och attackerare.  Användaren är offret som skickar TCP packet till brandväggen medan attackeraren lurar användaren att skicka paket istället till att</w:t>
      </w:r>
      <w:r w:rsidR="00D740C6">
        <w:t xml:space="preserve">ackeraren med hjälp av ARP </w:t>
      </w:r>
      <w:proofErr w:type="spellStart"/>
      <w:r w:rsidR="00D740C6">
        <w:t>spoofing</w:t>
      </w:r>
      <w:proofErr w:type="spellEnd"/>
      <w:r>
        <w:t xml:space="preserve">. </w:t>
      </w:r>
      <w:r w:rsidR="009605DE">
        <w:br/>
        <w:t xml:space="preserve">För att attackeraren ska kunna lyckas med attacken måste hen vara i samma </w:t>
      </w:r>
      <w:proofErr w:type="spellStart"/>
      <w:r w:rsidR="009605DE">
        <w:t>subnät</w:t>
      </w:r>
      <w:proofErr w:type="spellEnd"/>
      <w:r w:rsidR="009605DE">
        <w:t xml:space="preserve"> som användaren och brandväg</w:t>
      </w:r>
      <w:r w:rsidR="00D740C6">
        <w:t>gen. Användaren fick IP adressen</w:t>
      </w:r>
      <w:r w:rsidR="009605DE">
        <w:t xml:space="preserve"> ”10.0.20.2/24”, brandväggen fick ”10.0.20.1/24” och ”10.0.10.1/24” för att komma åt ett annat </w:t>
      </w:r>
      <w:proofErr w:type="spellStart"/>
      <w:r w:rsidR="009605DE">
        <w:t>subnät</w:t>
      </w:r>
      <w:proofErr w:type="spellEnd"/>
      <w:r w:rsidR="009605DE">
        <w:t xml:space="preserve"> som kommer användas i senare uppgifter, och till sist fick attackeraren ”10.0.20.3/24” vilket är ingår i samma </w:t>
      </w:r>
      <w:proofErr w:type="spellStart"/>
      <w:r w:rsidR="009605DE">
        <w:t>subnät</w:t>
      </w:r>
      <w:proofErr w:type="spellEnd"/>
      <w:r w:rsidR="009605DE">
        <w:t xml:space="preserve"> som användaren och brandväggen.</w:t>
      </w:r>
      <w:r w:rsidR="000D3620">
        <w:br/>
        <w:t xml:space="preserve">Jag </w:t>
      </w:r>
      <w:r w:rsidR="00D740C6">
        <w:t xml:space="preserve">började först </w:t>
      </w:r>
      <w:r w:rsidR="000D3620">
        <w:t>skicka packet från användaren till bran</w:t>
      </w:r>
      <w:r w:rsidR="00D740C6">
        <w:t>dväggen genom att skriva kommandot</w:t>
      </w:r>
      <w:r w:rsidR="000D3620">
        <w:t xml:space="preserve"> ”</w:t>
      </w:r>
      <w:proofErr w:type="spellStart"/>
      <w:r w:rsidR="000D3620">
        <w:t>ping</w:t>
      </w:r>
      <w:proofErr w:type="spellEnd"/>
      <w:r w:rsidR="000D3620">
        <w:t xml:space="preserve"> 10.0.20.1”</w:t>
      </w:r>
      <w:r w:rsidR="00D740C6">
        <w:t xml:space="preserve"> i användarterminalen</w:t>
      </w:r>
      <w:r w:rsidR="000D3620">
        <w:t xml:space="preserve">. Samtidigt som jag </w:t>
      </w:r>
      <w:proofErr w:type="spellStart"/>
      <w:r w:rsidR="000D3620">
        <w:t>pingade</w:t>
      </w:r>
      <w:proofErr w:type="spellEnd"/>
      <w:r w:rsidR="000D3620">
        <w:t xml:space="preserve"> användes </w:t>
      </w:r>
      <w:proofErr w:type="spellStart"/>
      <w:r w:rsidR="000D3620">
        <w:t>wireshark</w:t>
      </w:r>
      <w:proofErr w:type="spellEnd"/>
      <w:r w:rsidR="000D3620">
        <w:t xml:space="preserve"> för att hålla koll på kommunikationsflödet mellan användaren och brandväggen. Man såg att användaren skickade en</w:t>
      </w:r>
      <w:r w:rsidR="00D740C6">
        <w:t xml:space="preserve"> förfrågan till brandväggen och</w:t>
      </w:r>
      <w:r w:rsidR="000D3620">
        <w:t xml:space="preserve"> brandväggen</w:t>
      </w:r>
      <w:r w:rsidR="00D740C6">
        <w:t xml:space="preserve"> skickade</w:t>
      </w:r>
      <w:r w:rsidR="000D3620">
        <w:t xml:space="preserve"> till</w:t>
      </w:r>
      <w:r w:rsidR="00D740C6">
        <w:t>baka ett svar för användaren ska veta att har koppling till brandväggen.</w:t>
      </w:r>
      <w:r w:rsidR="00D740C6">
        <w:br/>
        <w:t>Sedan skickade jag som attackerare en</w:t>
      </w:r>
      <w:r w:rsidR="000D3620">
        <w:t xml:space="preserve"> ARP för</w:t>
      </w:r>
      <w:r w:rsidR="00D740C6">
        <w:t xml:space="preserve">frågan till användaren med </w:t>
      </w:r>
      <w:proofErr w:type="spellStart"/>
      <w:r w:rsidR="00D740C6">
        <w:t>linux</w:t>
      </w:r>
      <w:proofErr w:type="spellEnd"/>
      <w:r w:rsidR="00D740C6">
        <w:t xml:space="preserve"> kommandot (</w:t>
      </w:r>
      <w:proofErr w:type="spellStart"/>
      <w:r w:rsidR="00D740C6" w:rsidRPr="0038387A">
        <w:rPr>
          <w:i/>
        </w:rPr>
        <w:t>sudo</w:t>
      </w:r>
      <w:proofErr w:type="spellEnd"/>
      <w:r w:rsidR="00D740C6" w:rsidRPr="0038387A">
        <w:rPr>
          <w:i/>
        </w:rPr>
        <w:t xml:space="preserve"> </w:t>
      </w:r>
      <w:proofErr w:type="spellStart"/>
      <w:r w:rsidR="00D740C6" w:rsidRPr="0038387A">
        <w:rPr>
          <w:i/>
        </w:rPr>
        <w:t>netwox</w:t>
      </w:r>
      <w:proofErr w:type="spellEnd"/>
      <w:r w:rsidR="00D740C6" w:rsidRPr="0038387A">
        <w:rPr>
          <w:i/>
        </w:rPr>
        <w:t xml:space="preserve"> 33 --</w:t>
      </w:r>
      <w:proofErr w:type="spellStart"/>
      <w:r w:rsidR="00D740C6" w:rsidRPr="0038387A">
        <w:rPr>
          <w:i/>
        </w:rPr>
        <w:t>eth-dst</w:t>
      </w:r>
      <w:proofErr w:type="spellEnd"/>
      <w:r w:rsidR="00D740C6" w:rsidRPr="0038387A">
        <w:rPr>
          <w:i/>
        </w:rPr>
        <w:t xml:space="preserve"> </w:t>
      </w:r>
      <w:proofErr w:type="spellStart"/>
      <w:r w:rsidR="00D740C6" w:rsidRPr="0038387A">
        <w:rPr>
          <w:i/>
        </w:rPr>
        <w:t>ff:ff:ff:ff:ff:ff</w:t>
      </w:r>
      <w:proofErr w:type="spellEnd"/>
      <w:r w:rsidR="00D740C6" w:rsidRPr="0038387A">
        <w:rPr>
          <w:i/>
        </w:rPr>
        <w:t xml:space="preserve"> --</w:t>
      </w:r>
      <w:proofErr w:type="spellStart"/>
      <w:r w:rsidR="00D740C6" w:rsidRPr="0038387A">
        <w:rPr>
          <w:i/>
        </w:rPr>
        <w:t>arp-ipsrc</w:t>
      </w:r>
      <w:proofErr w:type="spellEnd"/>
      <w:r w:rsidR="00D740C6">
        <w:rPr>
          <w:i/>
        </w:rPr>
        <w:t xml:space="preserve"> 10.0.20.1</w:t>
      </w:r>
      <w:r w:rsidR="00D740C6" w:rsidRPr="0038387A">
        <w:rPr>
          <w:i/>
        </w:rPr>
        <w:t xml:space="preserve"> --</w:t>
      </w:r>
      <w:proofErr w:type="spellStart"/>
      <w:r w:rsidR="00D740C6" w:rsidRPr="0038387A">
        <w:rPr>
          <w:i/>
        </w:rPr>
        <w:t>arp-ipdst</w:t>
      </w:r>
      <w:proofErr w:type="spellEnd"/>
      <w:r w:rsidR="00D740C6">
        <w:rPr>
          <w:i/>
        </w:rPr>
        <w:t xml:space="preserve"> 10.0.20.2</w:t>
      </w:r>
      <w:r w:rsidR="00D740C6">
        <w:t>) och</w:t>
      </w:r>
      <w:r w:rsidR="0038387A">
        <w:t xml:space="preserve"> </w:t>
      </w:r>
      <w:r w:rsidR="000D3620">
        <w:t xml:space="preserve">bytte min IP adress till brandväggens IP adress så att användaren tror </w:t>
      </w:r>
      <w:r w:rsidR="0038387A">
        <w:t>jag</w:t>
      </w:r>
      <w:r w:rsidR="0067493A">
        <w:t xml:space="preserve"> är brandväggen. När användaren såg ARP förfrå</w:t>
      </w:r>
      <w:r w:rsidR="00D740C6">
        <w:t>gan så byttes brandväggens</w:t>
      </w:r>
      <w:r w:rsidR="0067493A">
        <w:t xml:space="preserve"> </w:t>
      </w:r>
      <w:r w:rsidR="0038387A">
        <w:t>MAC adress (som tillhörde till ”10.0.20.1</w:t>
      </w:r>
      <w:r w:rsidR="0075010D">
        <w:t>”)</w:t>
      </w:r>
      <w:r w:rsidR="0038387A">
        <w:t xml:space="preserve"> </w:t>
      </w:r>
      <w:r w:rsidR="0067493A">
        <w:t>till attackerarens MAC adress i användarens ARP tabell</w:t>
      </w:r>
      <w:r w:rsidR="0075010D">
        <w:t xml:space="preserve">. Linux kommandot betyder att en ARP broadcast förfråga ska skickas till IP adressen ”10.0.20.2” och fråga efter MAC adressen till destinationsnoden med </w:t>
      </w:r>
      <w:proofErr w:type="spellStart"/>
      <w:r w:rsidR="0075010D">
        <w:t>spoofad</w:t>
      </w:r>
      <w:proofErr w:type="spellEnd"/>
      <w:r w:rsidR="0075010D">
        <w:t xml:space="preserve"> </w:t>
      </w:r>
      <w:proofErr w:type="spellStart"/>
      <w:r w:rsidR="0075010D">
        <w:t>källnod</w:t>
      </w:r>
      <w:proofErr w:type="spellEnd"/>
      <w:r w:rsidR="0038387A">
        <w:t xml:space="preserve">. </w:t>
      </w:r>
      <w:r w:rsidR="0075010D">
        <w:br/>
        <w:t>Efter att paketet skickades</w:t>
      </w:r>
      <w:r w:rsidR="0038387A">
        <w:t xml:space="preserve"> såg jag i </w:t>
      </w:r>
      <w:proofErr w:type="spellStart"/>
      <w:r w:rsidR="0038387A">
        <w:t>wireshark</w:t>
      </w:r>
      <w:proofErr w:type="spellEnd"/>
      <w:r w:rsidR="0038387A">
        <w:t xml:space="preserve"> att användaren skickade </w:t>
      </w:r>
      <w:proofErr w:type="spellStart"/>
      <w:r w:rsidR="0038387A">
        <w:t>ping</w:t>
      </w:r>
      <w:proofErr w:type="spellEnd"/>
      <w:r w:rsidR="0038387A">
        <w:t xml:space="preserve"> förfrågan varje sekund till ”10.0.20.1” men fick inget svar eftersom </w:t>
      </w:r>
      <w:proofErr w:type="spellStart"/>
      <w:r w:rsidR="0038387A">
        <w:t>ping</w:t>
      </w:r>
      <w:proofErr w:type="spellEnd"/>
      <w:r w:rsidR="0038387A">
        <w:t xml:space="preserve"> förfrågorna skickade</w:t>
      </w:r>
      <w:r w:rsidR="005906DA">
        <w:t>s</w:t>
      </w:r>
      <w:r w:rsidR="0038387A">
        <w:t xml:space="preserve"> till </w:t>
      </w:r>
      <w:r w:rsidR="0038387A" w:rsidRPr="0038387A">
        <w:rPr>
          <w:b/>
        </w:rPr>
        <w:t>attackerarens</w:t>
      </w:r>
      <w:r w:rsidR="0038387A">
        <w:t xml:space="preserve"> MAC adress och inget skickades tillbaka från attackerarens nod. Jag såg också i användarens ARP tabell att brandväggens </w:t>
      </w:r>
      <w:r w:rsidR="00EA7EFF">
        <w:t xml:space="preserve">IP adress tillhörde attackerarens MAC adress. Efter flera </w:t>
      </w:r>
      <w:proofErr w:type="spellStart"/>
      <w:r w:rsidR="00EA7EFF">
        <w:t>ping</w:t>
      </w:r>
      <w:proofErr w:type="spellEnd"/>
      <w:r w:rsidR="00EA7EFF">
        <w:t xml:space="preserve"> förfrågor skickade användaren en egen ARP förfrågan till alla noder i </w:t>
      </w:r>
      <w:proofErr w:type="spellStart"/>
      <w:r w:rsidR="00EA7EFF">
        <w:t>subnätet</w:t>
      </w:r>
      <w:proofErr w:type="spellEnd"/>
      <w:r w:rsidR="00F31870">
        <w:t xml:space="preserve"> (Broadcast)</w:t>
      </w:r>
      <w:r w:rsidR="0075010D">
        <w:t xml:space="preserve"> </w:t>
      </w:r>
      <w:r w:rsidR="007F0876">
        <w:t xml:space="preserve">och frågade efter MAC </w:t>
      </w:r>
      <w:proofErr w:type="spellStart"/>
      <w:r w:rsidR="007F0876">
        <w:t>adrsssen</w:t>
      </w:r>
      <w:proofErr w:type="spellEnd"/>
      <w:r w:rsidR="007F0876">
        <w:t xml:space="preserve"> av ägaren till IP adressen ”10.0.20.1”</w:t>
      </w:r>
      <w:r w:rsidR="00EA7EFF">
        <w:t xml:space="preserve">. </w:t>
      </w:r>
      <w:r w:rsidR="005906DA">
        <w:t xml:space="preserve">Användaren skickade ARP förfrågan eftersom den insåg att den inte fick tillbaka något svar efter flera försök. </w:t>
      </w:r>
      <w:r w:rsidR="00EA7EFF">
        <w:t xml:space="preserve">Brandväggen skickade tillbaka svaret som användaren ville ha och flödet återställdes till ursprungliga </w:t>
      </w:r>
      <w:r w:rsidR="0073756F">
        <w:t>ko</w:t>
      </w:r>
      <w:r w:rsidR="00EA7EFF">
        <w:t>mmunikationstillstånd</w:t>
      </w:r>
      <w:r w:rsidR="007F0876">
        <w:t>et</w:t>
      </w:r>
      <w:r w:rsidR="00EA7EFF">
        <w:t>.</w:t>
      </w:r>
    </w:p>
    <w:p w:rsidR="00341B76" w:rsidRPr="008554A3" w:rsidRDefault="00341B76" w:rsidP="008554A3">
      <w:r>
        <w:t xml:space="preserve">Uppgiften förbättrade min kunskap om hur attackeraren kan gå till vägas för att få känslig information från en användare med hjälp av ARP cache </w:t>
      </w:r>
      <w:proofErr w:type="spellStart"/>
      <w:r>
        <w:t>poisoning</w:t>
      </w:r>
      <w:proofErr w:type="spellEnd"/>
      <w:r>
        <w:t>.</w:t>
      </w:r>
    </w:p>
    <w:p w:rsidR="00341B76" w:rsidRDefault="00341B76" w:rsidP="00DA4ACC">
      <w:pPr>
        <w:pStyle w:val="Rubrik"/>
        <w:rPr>
          <w:sz w:val="52"/>
        </w:rPr>
      </w:pPr>
    </w:p>
    <w:p w:rsidR="00DA4ACC" w:rsidRDefault="00DA4ACC" w:rsidP="00DA4ACC">
      <w:pPr>
        <w:pStyle w:val="Rubrik"/>
        <w:rPr>
          <w:sz w:val="52"/>
        </w:rPr>
      </w:pPr>
      <w:r w:rsidRPr="003420D0">
        <w:rPr>
          <w:sz w:val="52"/>
        </w:rPr>
        <w:t>Uppgift</w:t>
      </w:r>
      <w:r w:rsidR="006850F2">
        <w:rPr>
          <w:sz w:val="52"/>
        </w:rPr>
        <w:t xml:space="preserve"> 2</w:t>
      </w:r>
      <w:r w:rsidR="00E06D4F">
        <w:rPr>
          <w:sz w:val="52"/>
        </w:rPr>
        <w:t xml:space="preserve"> – ICMP </w:t>
      </w:r>
      <w:proofErr w:type="spellStart"/>
      <w:r w:rsidR="00E06D4F">
        <w:rPr>
          <w:sz w:val="52"/>
        </w:rPr>
        <w:t>Redirect</w:t>
      </w:r>
      <w:proofErr w:type="spellEnd"/>
      <w:r w:rsidR="00E06D4F">
        <w:rPr>
          <w:sz w:val="52"/>
        </w:rPr>
        <w:t xml:space="preserve"> Attack</w:t>
      </w:r>
      <w:r>
        <w:rPr>
          <w:sz w:val="52"/>
        </w:rPr>
        <w:t>.</w:t>
      </w:r>
    </w:p>
    <w:p w:rsidR="00CC7BBE" w:rsidRDefault="00DB1481" w:rsidP="006B1F03">
      <w:pPr>
        <w:rPr>
          <w:color w:val="000000" w:themeColor="text1"/>
          <w:sz w:val="24"/>
          <w:szCs w:val="24"/>
        </w:rPr>
      </w:pPr>
      <w:r>
        <w:t xml:space="preserve">I andra uppgiften skulle man utföra en ICMP </w:t>
      </w:r>
      <w:proofErr w:type="spellStart"/>
      <w:r>
        <w:t>redirect</w:t>
      </w:r>
      <w:proofErr w:type="spellEnd"/>
      <w:r>
        <w:t xml:space="preserve"> attack, där alla meddelanden som skickas från offret till mottagaren omdirigeras istället till attackeraren.</w:t>
      </w:r>
      <w:r w:rsidR="00600116">
        <w:t xml:space="preserve"> Till denna uppgift behövde man 4 stycken </w:t>
      </w:r>
      <w:proofErr w:type="spellStart"/>
      <w:r w:rsidR="00600116">
        <w:t>hosts</w:t>
      </w:r>
      <w:proofErr w:type="spellEnd"/>
      <w:r w:rsidR="00600116">
        <w:t>; en användare (offre</w:t>
      </w:r>
      <w:r w:rsidR="00B8498B">
        <w:t xml:space="preserve">t), en brandvägg som var en </w:t>
      </w:r>
      <w:proofErr w:type="spellStart"/>
      <w:r w:rsidR="00B8498B">
        <w:t>gateway</w:t>
      </w:r>
      <w:proofErr w:type="spellEnd"/>
      <w:r w:rsidR="00B8498B">
        <w:t xml:space="preserve"> mellan två </w:t>
      </w:r>
      <w:proofErr w:type="spellStart"/>
      <w:r w:rsidR="00B8498B">
        <w:t>subnät</w:t>
      </w:r>
      <w:proofErr w:type="spellEnd"/>
      <w:r w:rsidR="00600116">
        <w:t>, en attackerare som var kopplad till</w:t>
      </w:r>
      <w:r w:rsidR="00B8498B">
        <w:t xml:space="preserve"> samma </w:t>
      </w:r>
      <w:proofErr w:type="spellStart"/>
      <w:r w:rsidR="00B8498B">
        <w:t>subnät</w:t>
      </w:r>
      <w:proofErr w:type="spellEnd"/>
      <w:r w:rsidR="00B8498B">
        <w:t xml:space="preserve"> som användaren</w:t>
      </w:r>
      <w:r w:rsidR="00600116">
        <w:t xml:space="preserve"> och en mottagare som var kopplad </w:t>
      </w:r>
      <w:r w:rsidR="00B8498B">
        <w:t xml:space="preserve">till andra </w:t>
      </w:r>
      <w:proofErr w:type="spellStart"/>
      <w:r w:rsidR="00600116">
        <w:t>subnät</w:t>
      </w:r>
      <w:r w:rsidR="00B8498B">
        <w:t>et</w:t>
      </w:r>
      <w:proofErr w:type="spellEnd"/>
      <w:r w:rsidR="00600116">
        <w:t>.</w:t>
      </w:r>
      <w:r w:rsidR="00E06D4F">
        <w:br/>
        <w:t xml:space="preserve">Jag började först (som användare) med att </w:t>
      </w:r>
      <w:proofErr w:type="spellStart"/>
      <w:r w:rsidR="00E06D4F">
        <w:t>pinga</w:t>
      </w:r>
      <w:proofErr w:type="spellEnd"/>
      <w:r w:rsidR="00E06D4F">
        <w:t xml:space="preserve"> till mottagararen för att illustrera ett pågående kommunikationsflöde mellan offret och mottagaren. Sedan använde jag (som attackerare) kommandot ”</w:t>
      </w:r>
      <w:proofErr w:type="spellStart"/>
      <w:r w:rsidR="00E06D4F">
        <w:t>netwox</w:t>
      </w:r>
      <w:proofErr w:type="spellEnd"/>
      <w:r w:rsidR="00E06D4F">
        <w:t xml:space="preserve"> 33 --</w:t>
      </w:r>
      <w:proofErr w:type="spellStart"/>
      <w:r w:rsidR="00E06D4F">
        <w:t>eth-dst</w:t>
      </w:r>
      <w:proofErr w:type="spellEnd"/>
      <w:r w:rsidR="00E06D4F">
        <w:t xml:space="preserve"> </w:t>
      </w:r>
      <w:proofErr w:type="spellStart"/>
      <w:r w:rsidR="00E06D4F">
        <w:t>ff:ff:ff:ff:ff:ff</w:t>
      </w:r>
      <w:proofErr w:type="spellEnd"/>
      <w:r w:rsidR="00E06D4F">
        <w:t xml:space="preserve"> --</w:t>
      </w:r>
      <w:proofErr w:type="spellStart"/>
      <w:r w:rsidR="00E06D4F">
        <w:t>arp-ipsrc</w:t>
      </w:r>
      <w:proofErr w:type="spellEnd"/>
      <w:r w:rsidR="00E06D4F">
        <w:t xml:space="preserve"> 10.0.20.1 --</w:t>
      </w:r>
      <w:proofErr w:type="spellStart"/>
      <w:r w:rsidR="00E06D4F">
        <w:t>arpipdst</w:t>
      </w:r>
      <w:proofErr w:type="spellEnd"/>
      <w:r w:rsidR="00E06D4F">
        <w:t xml:space="preserve"> 10.0.20.2”</w:t>
      </w:r>
      <w:r w:rsidR="005906DA">
        <w:t xml:space="preserve"> för att utföra</w:t>
      </w:r>
      <w:r w:rsidR="00D963FD">
        <w:t xml:space="preserve"> ARP cache </w:t>
      </w:r>
      <w:proofErr w:type="spellStart"/>
      <w:r w:rsidR="00D963FD">
        <w:t>poisoning</w:t>
      </w:r>
      <w:proofErr w:type="spellEnd"/>
      <w:r w:rsidR="00D963FD">
        <w:t xml:space="preserve"> på offrets ARP tabell</w:t>
      </w:r>
      <w:r w:rsidR="0091199E">
        <w:t xml:space="preserve">. ARP </w:t>
      </w:r>
      <w:proofErr w:type="spellStart"/>
      <w:r w:rsidR="0091199E">
        <w:t>poisoning</w:t>
      </w:r>
      <w:proofErr w:type="spellEnd"/>
      <w:r w:rsidR="0091199E">
        <w:t xml:space="preserve"> </w:t>
      </w:r>
      <w:r w:rsidR="00143788">
        <w:t>behövde</w:t>
      </w:r>
      <w:r w:rsidR="0091199E">
        <w:t xml:space="preserve"> utföras eftersom användaren </w:t>
      </w:r>
      <w:r w:rsidR="000B7329">
        <w:t>skulle tro</w:t>
      </w:r>
      <w:r w:rsidR="00143788">
        <w:t xml:space="preserve"> att hen</w:t>
      </w:r>
      <w:r w:rsidR="000B7329">
        <w:t xml:space="preserve"> skickade</w:t>
      </w:r>
      <w:r w:rsidR="0091199E">
        <w:t xml:space="preserve"> paket till brandväggen men i värkliga fall så skickar användaren paket till attackeraren då användaren tror att </w:t>
      </w:r>
      <w:r w:rsidR="00143788">
        <w:t>attackeraren</w:t>
      </w:r>
      <w:r w:rsidR="0091199E">
        <w:t xml:space="preserve"> är brandväggen. </w:t>
      </w:r>
      <w:r w:rsidR="00143788">
        <w:t>Då b</w:t>
      </w:r>
      <w:r w:rsidR="0084261E">
        <w:t>randväggen var</w:t>
      </w:r>
      <w:r w:rsidR="0091199E">
        <w:t xml:space="preserve"> en </w:t>
      </w:r>
      <w:proofErr w:type="spellStart"/>
      <w:r w:rsidR="0091199E">
        <w:t>gat</w:t>
      </w:r>
      <w:r w:rsidR="0084261E">
        <w:t>eway</w:t>
      </w:r>
      <w:proofErr w:type="spellEnd"/>
      <w:r w:rsidR="0084261E">
        <w:t xml:space="preserve"> mellan de</w:t>
      </w:r>
      <w:r w:rsidR="00143788">
        <w:t xml:space="preserve"> två </w:t>
      </w:r>
      <w:proofErr w:type="spellStart"/>
      <w:r w:rsidR="00143788">
        <w:t>subnäten</w:t>
      </w:r>
      <w:proofErr w:type="spellEnd"/>
      <w:r w:rsidR="00143788">
        <w:t xml:space="preserve"> så</w:t>
      </w:r>
      <w:r w:rsidR="0084261E">
        <w:t xml:space="preserve"> behövde</w:t>
      </w:r>
      <w:r w:rsidR="0091199E">
        <w:t xml:space="preserve"> användaren skicka packet till </w:t>
      </w:r>
      <w:proofErr w:type="spellStart"/>
      <w:r w:rsidR="0091199E">
        <w:t>gateway</w:t>
      </w:r>
      <w:proofErr w:type="spellEnd"/>
      <w:r w:rsidR="0091199E">
        <w:t xml:space="preserve"> för att </w:t>
      </w:r>
      <w:r w:rsidR="0084261E">
        <w:t>den ska komma till mottagaren. Sedan</w:t>
      </w:r>
      <w:r w:rsidR="0091199E">
        <w:t xml:space="preserve"> skrev</w:t>
      </w:r>
      <w:r w:rsidR="0084261E">
        <w:t xml:space="preserve"> jag</w:t>
      </w:r>
      <w:r w:rsidR="0091199E">
        <w:t xml:space="preserve"> kommandot (</w:t>
      </w:r>
      <w:proofErr w:type="spellStart"/>
      <w:r w:rsidR="0091199E">
        <w:t>sudo</w:t>
      </w:r>
      <w:proofErr w:type="spellEnd"/>
      <w:r w:rsidR="0091199E">
        <w:t xml:space="preserve"> </w:t>
      </w:r>
      <w:proofErr w:type="spellStart"/>
      <w:r w:rsidR="0091199E">
        <w:t>netwox</w:t>
      </w:r>
      <w:proofErr w:type="spellEnd"/>
      <w:r w:rsidR="0091199E">
        <w:t xml:space="preserve"> 86 --</w:t>
      </w:r>
      <w:proofErr w:type="spellStart"/>
      <w:r w:rsidR="0091199E">
        <w:t>spoofip</w:t>
      </w:r>
      <w:proofErr w:type="spellEnd"/>
      <w:r w:rsidR="0091199E">
        <w:t xml:space="preserve"> </w:t>
      </w:r>
      <w:proofErr w:type="spellStart"/>
      <w:r w:rsidR="0091199E">
        <w:t>raw</w:t>
      </w:r>
      <w:proofErr w:type="spellEnd"/>
      <w:r w:rsidR="0091199E">
        <w:t xml:space="preserve"> --filter "</w:t>
      </w:r>
      <w:proofErr w:type="spellStart"/>
      <w:r w:rsidR="0091199E">
        <w:t>dst</w:t>
      </w:r>
      <w:proofErr w:type="spellEnd"/>
      <w:r w:rsidR="0091199E">
        <w:t xml:space="preserve"> </w:t>
      </w:r>
      <w:proofErr w:type="spellStart"/>
      <w:r w:rsidR="0091199E">
        <w:t>host</w:t>
      </w:r>
      <w:proofErr w:type="spellEnd"/>
      <w:r w:rsidR="0091199E">
        <w:t xml:space="preserve"> 10.0.10.2" --</w:t>
      </w:r>
      <w:proofErr w:type="spellStart"/>
      <w:r w:rsidR="0091199E">
        <w:t>gw</w:t>
      </w:r>
      <w:proofErr w:type="spellEnd"/>
      <w:r w:rsidR="0091199E">
        <w:t xml:space="preserve"> 10.0.20.3 --</w:t>
      </w:r>
      <w:proofErr w:type="spellStart"/>
      <w:r w:rsidR="0091199E">
        <w:t>src-ip</w:t>
      </w:r>
      <w:proofErr w:type="spellEnd"/>
      <w:r w:rsidR="0091199E">
        <w:t xml:space="preserve"> 10.0.20.1) för att sniffa på </w:t>
      </w:r>
      <w:r w:rsidR="00143788">
        <w:t>alla paket som kom</w:t>
      </w:r>
      <w:r w:rsidR="0091199E">
        <w:t xml:space="preserve"> från användaren. </w:t>
      </w:r>
      <w:r w:rsidR="00143788">
        <w:t>Med kommandot skickade attackeraren också tillbaka en ”</w:t>
      </w:r>
      <w:proofErr w:type="spellStart"/>
      <w:r w:rsidR="00143788">
        <w:t>redirect</w:t>
      </w:r>
      <w:proofErr w:type="spellEnd"/>
      <w:r w:rsidR="00143788">
        <w:t xml:space="preserve"> </w:t>
      </w:r>
      <w:proofErr w:type="spellStart"/>
      <w:r w:rsidR="00143788">
        <w:t>reply</w:t>
      </w:r>
      <w:proofErr w:type="spellEnd"/>
      <w:r w:rsidR="00143788">
        <w:t xml:space="preserve">” till användaren för att meddela hen att skicka paketet istället till attackerarens IP adress ”10.0.20.3”. Eftersom varje ny packet har destinationsmålet ”10.0.10.2” så måste attackeraren </w:t>
      </w:r>
      <w:r w:rsidR="000B7329">
        <w:t>utföra ”</w:t>
      </w:r>
      <w:proofErr w:type="spellStart"/>
      <w:r w:rsidR="000B7329">
        <w:t>redirect</w:t>
      </w:r>
      <w:proofErr w:type="spellEnd"/>
      <w:r w:rsidR="000B7329">
        <w:t xml:space="preserve"> </w:t>
      </w:r>
      <w:proofErr w:type="spellStart"/>
      <w:r w:rsidR="000B7329">
        <w:t>reply</w:t>
      </w:r>
      <w:proofErr w:type="spellEnd"/>
      <w:r w:rsidR="000B7329">
        <w:t xml:space="preserve">” för varje packet, vilket man såg tydligt i </w:t>
      </w:r>
      <w:proofErr w:type="spellStart"/>
      <w:r w:rsidR="000B7329">
        <w:t>wireshark</w:t>
      </w:r>
      <w:proofErr w:type="spellEnd"/>
      <w:r w:rsidR="000B7329">
        <w:t>:</w:t>
      </w:r>
      <w:r w:rsidR="000B7329">
        <w:br/>
      </w:r>
      <w:r w:rsidR="000B7329" w:rsidRPr="000B7329">
        <w:rPr>
          <w:color w:val="2F5897" w:themeColor="text2"/>
          <w:sz w:val="20"/>
          <w:szCs w:val="20"/>
        </w:rPr>
        <w:t xml:space="preserve">7047 85026.366455000 </w:t>
      </w:r>
      <w:hyperlink r:id="rId9" w:tgtFrame="_blank" w:history="1">
        <w:r w:rsidR="000B7329" w:rsidRPr="00114723">
          <w:rPr>
            <w:rStyle w:val="Hyperlnk"/>
            <w:color w:val="2F5897" w:themeColor="text2"/>
            <w:sz w:val="20"/>
            <w:szCs w:val="20"/>
            <w:lang w:val="en-US"/>
          </w:rPr>
          <w:t>10.0.20.2</w:t>
        </w:r>
      </w:hyperlink>
      <w:r w:rsidR="000B7329" w:rsidRPr="00114723">
        <w:rPr>
          <w:color w:val="2F5897" w:themeColor="text2"/>
          <w:sz w:val="20"/>
          <w:szCs w:val="20"/>
          <w:lang w:val="en-US"/>
        </w:rPr>
        <w:t xml:space="preserve"> </w:t>
      </w:r>
      <w:hyperlink r:id="rId10" w:tgtFrame="_blank" w:history="1">
        <w:r w:rsidR="000B7329" w:rsidRPr="00114723">
          <w:rPr>
            <w:rStyle w:val="Hyperlnk"/>
            <w:color w:val="2F5897" w:themeColor="text2"/>
            <w:sz w:val="20"/>
            <w:szCs w:val="20"/>
            <w:lang w:val="en-US"/>
          </w:rPr>
          <w:t>10.0.10.2</w:t>
        </w:r>
      </w:hyperlink>
      <w:r w:rsidR="000B7329" w:rsidRPr="00114723">
        <w:rPr>
          <w:color w:val="2F5897" w:themeColor="text2"/>
          <w:sz w:val="20"/>
          <w:szCs w:val="20"/>
          <w:lang w:val="en-US"/>
        </w:rPr>
        <w:t xml:space="preserve"> ICMP 98 Echo (ping) request id=0x01ca, </w:t>
      </w:r>
      <w:proofErr w:type="spellStart"/>
      <w:r w:rsidR="000B7329" w:rsidRPr="00114723">
        <w:rPr>
          <w:color w:val="2F5897" w:themeColor="text2"/>
          <w:sz w:val="20"/>
          <w:szCs w:val="20"/>
          <w:lang w:val="en-US"/>
        </w:rPr>
        <w:t>seq</w:t>
      </w:r>
      <w:proofErr w:type="spellEnd"/>
      <w:r w:rsidR="000B7329" w:rsidRPr="00114723">
        <w:rPr>
          <w:color w:val="2F5897" w:themeColor="text2"/>
          <w:sz w:val="20"/>
          <w:szCs w:val="20"/>
          <w:lang w:val="en-US"/>
        </w:rPr>
        <w:t xml:space="preserve">=2811/64266, </w:t>
      </w:r>
      <w:proofErr w:type="spellStart"/>
      <w:r w:rsidR="000B7329" w:rsidRPr="00114723">
        <w:rPr>
          <w:color w:val="2F5897" w:themeColor="text2"/>
          <w:sz w:val="20"/>
          <w:szCs w:val="20"/>
          <w:lang w:val="en-US"/>
        </w:rPr>
        <w:t>ttl</w:t>
      </w:r>
      <w:proofErr w:type="spellEnd"/>
      <w:r w:rsidR="000B7329" w:rsidRPr="00114723">
        <w:rPr>
          <w:color w:val="2F5897" w:themeColor="text2"/>
          <w:sz w:val="20"/>
          <w:szCs w:val="20"/>
          <w:lang w:val="en-US"/>
        </w:rPr>
        <w:t>=64</w:t>
      </w:r>
      <w:r w:rsidR="000B7329" w:rsidRPr="00114723">
        <w:rPr>
          <w:color w:val="2F5897" w:themeColor="text2"/>
          <w:sz w:val="20"/>
          <w:szCs w:val="20"/>
          <w:lang w:val="en-US"/>
        </w:rPr>
        <w:br/>
        <w:t xml:space="preserve">7048 85026.419466000 </w:t>
      </w:r>
      <w:hyperlink r:id="rId11" w:tgtFrame="_blank" w:history="1">
        <w:r w:rsidR="000B7329" w:rsidRPr="00114723">
          <w:rPr>
            <w:rStyle w:val="Hyperlnk"/>
            <w:color w:val="2F5897" w:themeColor="text2"/>
            <w:sz w:val="20"/>
            <w:szCs w:val="20"/>
            <w:lang w:val="en-US"/>
          </w:rPr>
          <w:t>10.0.20.1</w:t>
        </w:r>
      </w:hyperlink>
      <w:r w:rsidR="000B7329" w:rsidRPr="00114723">
        <w:rPr>
          <w:color w:val="2F5897" w:themeColor="text2"/>
          <w:sz w:val="20"/>
          <w:szCs w:val="20"/>
          <w:lang w:val="en-US"/>
        </w:rPr>
        <w:t xml:space="preserve"> </w:t>
      </w:r>
      <w:hyperlink r:id="rId12" w:tgtFrame="_blank" w:history="1">
        <w:r w:rsidR="000B7329" w:rsidRPr="00114723">
          <w:rPr>
            <w:rStyle w:val="Hyperlnk"/>
            <w:color w:val="2F5897" w:themeColor="text2"/>
            <w:sz w:val="20"/>
            <w:szCs w:val="20"/>
            <w:lang w:val="en-US"/>
          </w:rPr>
          <w:t>10.0.20.2</w:t>
        </w:r>
      </w:hyperlink>
      <w:r w:rsidR="000B7329" w:rsidRPr="00114723">
        <w:rPr>
          <w:color w:val="2F5897" w:themeColor="text2"/>
          <w:sz w:val="20"/>
          <w:szCs w:val="20"/>
          <w:lang w:val="en-US"/>
        </w:rPr>
        <w:t xml:space="preserve"> ICMP 70 Redirect (Redirect for host)</w:t>
      </w:r>
      <w:r w:rsidR="000B7329" w:rsidRPr="00114723">
        <w:rPr>
          <w:color w:val="2F5897" w:themeColor="text2"/>
          <w:sz w:val="20"/>
          <w:szCs w:val="20"/>
          <w:lang w:val="en-US"/>
        </w:rPr>
        <w:br/>
        <w:t xml:space="preserve">7049 85027.367362000 </w:t>
      </w:r>
      <w:hyperlink r:id="rId13" w:tgtFrame="_blank" w:history="1">
        <w:r w:rsidR="000B7329" w:rsidRPr="00114723">
          <w:rPr>
            <w:rStyle w:val="Hyperlnk"/>
            <w:color w:val="2F5897" w:themeColor="text2"/>
            <w:sz w:val="20"/>
            <w:szCs w:val="20"/>
            <w:lang w:val="en-US"/>
          </w:rPr>
          <w:t>10.0.20.2</w:t>
        </w:r>
      </w:hyperlink>
      <w:r w:rsidR="000B7329" w:rsidRPr="00114723">
        <w:rPr>
          <w:color w:val="2F5897" w:themeColor="text2"/>
          <w:sz w:val="20"/>
          <w:szCs w:val="20"/>
          <w:lang w:val="en-US"/>
        </w:rPr>
        <w:t xml:space="preserve"> </w:t>
      </w:r>
      <w:hyperlink r:id="rId14" w:tgtFrame="_blank" w:history="1">
        <w:r w:rsidR="000B7329" w:rsidRPr="00114723">
          <w:rPr>
            <w:rStyle w:val="Hyperlnk"/>
            <w:color w:val="2F5897" w:themeColor="text2"/>
            <w:sz w:val="20"/>
            <w:szCs w:val="20"/>
            <w:lang w:val="en-US"/>
          </w:rPr>
          <w:t>10.0.10.2</w:t>
        </w:r>
      </w:hyperlink>
      <w:r w:rsidR="000B7329" w:rsidRPr="00114723">
        <w:rPr>
          <w:color w:val="2F5897" w:themeColor="text2"/>
          <w:sz w:val="20"/>
          <w:szCs w:val="20"/>
          <w:lang w:val="en-US"/>
        </w:rPr>
        <w:t xml:space="preserve"> ICMP 98 Echo (ping) request id=0x01ca, </w:t>
      </w:r>
      <w:proofErr w:type="spellStart"/>
      <w:r w:rsidR="000B7329" w:rsidRPr="00114723">
        <w:rPr>
          <w:color w:val="2F5897" w:themeColor="text2"/>
          <w:sz w:val="20"/>
          <w:szCs w:val="20"/>
          <w:lang w:val="en-US"/>
        </w:rPr>
        <w:t>seq</w:t>
      </w:r>
      <w:proofErr w:type="spellEnd"/>
      <w:r w:rsidR="000B7329" w:rsidRPr="00114723">
        <w:rPr>
          <w:color w:val="2F5897" w:themeColor="text2"/>
          <w:sz w:val="20"/>
          <w:szCs w:val="20"/>
          <w:lang w:val="en-US"/>
        </w:rPr>
        <w:t xml:space="preserve">=2812/64522, </w:t>
      </w:r>
      <w:proofErr w:type="spellStart"/>
      <w:r w:rsidR="000B7329" w:rsidRPr="00114723">
        <w:rPr>
          <w:color w:val="2F5897" w:themeColor="text2"/>
          <w:sz w:val="20"/>
          <w:szCs w:val="20"/>
          <w:lang w:val="en-US"/>
        </w:rPr>
        <w:t>ttl</w:t>
      </w:r>
      <w:proofErr w:type="spellEnd"/>
      <w:r w:rsidR="000B7329" w:rsidRPr="00114723">
        <w:rPr>
          <w:color w:val="2F5897" w:themeColor="text2"/>
          <w:sz w:val="20"/>
          <w:szCs w:val="20"/>
          <w:lang w:val="en-US"/>
        </w:rPr>
        <w:t>=64</w:t>
      </w:r>
      <w:r w:rsidR="000B7329" w:rsidRPr="00114723">
        <w:rPr>
          <w:color w:val="2F5897" w:themeColor="text2"/>
          <w:sz w:val="20"/>
          <w:szCs w:val="20"/>
          <w:lang w:val="en-US"/>
        </w:rPr>
        <w:br/>
        <w:t xml:space="preserve">7050 85027.418780000 </w:t>
      </w:r>
      <w:hyperlink r:id="rId15" w:tgtFrame="_blank" w:history="1">
        <w:r w:rsidR="000B7329" w:rsidRPr="00114723">
          <w:rPr>
            <w:rStyle w:val="Hyperlnk"/>
            <w:color w:val="2F5897" w:themeColor="text2"/>
            <w:sz w:val="20"/>
            <w:szCs w:val="20"/>
          </w:rPr>
          <w:t>10.0.20.1</w:t>
        </w:r>
      </w:hyperlink>
      <w:r w:rsidR="000B7329" w:rsidRPr="00114723">
        <w:rPr>
          <w:color w:val="2F5897" w:themeColor="text2"/>
          <w:sz w:val="20"/>
          <w:szCs w:val="20"/>
        </w:rPr>
        <w:t xml:space="preserve"> </w:t>
      </w:r>
      <w:hyperlink r:id="rId16" w:tgtFrame="_blank" w:history="1">
        <w:r w:rsidR="000B7329" w:rsidRPr="00114723">
          <w:rPr>
            <w:rStyle w:val="Hyperlnk"/>
            <w:color w:val="2F5897" w:themeColor="text2"/>
            <w:sz w:val="20"/>
            <w:szCs w:val="20"/>
          </w:rPr>
          <w:t>10.0.20.2</w:t>
        </w:r>
      </w:hyperlink>
      <w:r w:rsidR="000B7329" w:rsidRPr="00114723">
        <w:rPr>
          <w:color w:val="2F5897" w:themeColor="text2"/>
          <w:sz w:val="20"/>
          <w:szCs w:val="20"/>
        </w:rPr>
        <w:t xml:space="preserve"> ICMP 70 </w:t>
      </w:r>
      <w:proofErr w:type="spellStart"/>
      <w:r w:rsidR="000B7329" w:rsidRPr="00114723">
        <w:rPr>
          <w:color w:val="2F5897" w:themeColor="text2"/>
          <w:sz w:val="20"/>
          <w:szCs w:val="20"/>
        </w:rPr>
        <w:t>Redirect</w:t>
      </w:r>
      <w:proofErr w:type="spellEnd"/>
      <w:r w:rsidR="000B7329" w:rsidRPr="00114723">
        <w:rPr>
          <w:color w:val="2F5897" w:themeColor="text2"/>
          <w:sz w:val="20"/>
          <w:szCs w:val="20"/>
        </w:rPr>
        <w:t xml:space="preserve"> (</w:t>
      </w:r>
      <w:proofErr w:type="spellStart"/>
      <w:r w:rsidR="000B7329" w:rsidRPr="00114723">
        <w:rPr>
          <w:color w:val="2F5897" w:themeColor="text2"/>
          <w:sz w:val="20"/>
          <w:szCs w:val="20"/>
        </w:rPr>
        <w:t>Redirect</w:t>
      </w:r>
      <w:proofErr w:type="spellEnd"/>
      <w:r w:rsidR="000B7329" w:rsidRPr="00114723">
        <w:rPr>
          <w:color w:val="2F5897" w:themeColor="text2"/>
          <w:sz w:val="20"/>
          <w:szCs w:val="20"/>
        </w:rPr>
        <w:t xml:space="preserve"> for </w:t>
      </w:r>
      <w:proofErr w:type="spellStart"/>
      <w:r w:rsidR="000B7329" w:rsidRPr="00114723">
        <w:rPr>
          <w:color w:val="2F5897" w:themeColor="text2"/>
          <w:sz w:val="20"/>
          <w:szCs w:val="20"/>
        </w:rPr>
        <w:t>host</w:t>
      </w:r>
      <w:proofErr w:type="spellEnd"/>
      <w:r w:rsidR="000B7329" w:rsidRPr="00114723">
        <w:rPr>
          <w:color w:val="2F5897" w:themeColor="text2"/>
          <w:sz w:val="20"/>
          <w:szCs w:val="20"/>
        </w:rPr>
        <w:t>)</w:t>
      </w:r>
      <w:r w:rsidR="000B7329" w:rsidRPr="00114723">
        <w:rPr>
          <w:color w:val="2F5897" w:themeColor="text2"/>
          <w:sz w:val="20"/>
          <w:szCs w:val="20"/>
        </w:rPr>
        <w:br/>
        <w:t xml:space="preserve">7051 85028.368778000 </w:t>
      </w:r>
      <w:hyperlink r:id="rId17" w:tgtFrame="_blank" w:history="1">
        <w:r w:rsidR="000B7329" w:rsidRPr="00114723">
          <w:rPr>
            <w:rStyle w:val="Hyperlnk"/>
            <w:color w:val="2F5897" w:themeColor="text2"/>
            <w:sz w:val="20"/>
            <w:szCs w:val="20"/>
          </w:rPr>
          <w:t>10.0.20.2</w:t>
        </w:r>
      </w:hyperlink>
      <w:r w:rsidR="000B7329" w:rsidRPr="00114723">
        <w:rPr>
          <w:color w:val="2F5897" w:themeColor="text2"/>
          <w:sz w:val="20"/>
          <w:szCs w:val="20"/>
        </w:rPr>
        <w:t xml:space="preserve"> </w:t>
      </w:r>
      <w:hyperlink r:id="rId18" w:tgtFrame="_blank" w:history="1">
        <w:r w:rsidR="000B7329" w:rsidRPr="00114723">
          <w:rPr>
            <w:rStyle w:val="Hyperlnk"/>
            <w:color w:val="2F5897" w:themeColor="text2"/>
            <w:sz w:val="20"/>
            <w:szCs w:val="20"/>
          </w:rPr>
          <w:t>10.0.10.2</w:t>
        </w:r>
      </w:hyperlink>
      <w:r w:rsidR="000B7329" w:rsidRPr="00114723">
        <w:rPr>
          <w:color w:val="2F5897" w:themeColor="text2"/>
          <w:sz w:val="20"/>
          <w:szCs w:val="20"/>
        </w:rPr>
        <w:t xml:space="preserve"> ICMP 98 Echo (</w:t>
      </w:r>
      <w:proofErr w:type="spellStart"/>
      <w:r w:rsidR="000B7329" w:rsidRPr="00114723">
        <w:rPr>
          <w:color w:val="2F5897" w:themeColor="text2"/>
          <w:sz w:val="20"/>
          <w:szCs w:val="20"/>
        </w:rPr>
        <w:t>ping</w:t>
      </w:r>
      <w:proofErr w:type="spellEnd"/>
      <w:r w:rsidR="000B7329" w:rsidRPr="00114723">
        <w:rPr>
          <w:color w:val="2F5897" w:themeColor="text2"/>
          <w:sz w:val="20"/>
          <w:szCs w:val="20"/>
        </w:rPr>
        <w:t xml:space="preserve">) </w:t>
      </w:r>
      <w:proofErr w:type="spellStart"/>
      <w:r w:rsidR="000B7329" w:rsidRPr="00114723">
        <w:rPr>
          <w:color w:val="2F5897" w:themeColor="text2"/>
          <w:sz w:val="20"/>
          <w:szCs w:val="20"/>
        </w:rPr>
        <w:t>request</w:t>
      </w:r>
      <w:proofErr w:type="spellEnd"/>
      <w:r w:rsidR="000B7329" w:rsidRPr="00114723">
        <w:rPr>
          <w:color w:val="2F5897" w:themeColor="text2"/>
          <w:sz w:val="20"/>
          <w:szCs w:val="20"/>
        </w:rPr>
        <w:t xml:space="preserve"> id=0x01ca, </w:t>
      </w:r>
      <w:proofErr w:type="spellStart"/>
      <w:r w:rsidR="000B7329" w:rsidRPr="00114723">
        <w:rPr>
          <w:color w:val="2F5897" w:themeColor="text2"/>
          <w:sz w:val="20"/>
          <w:szCs w:val="20"/>
        </w:rPr>
        <w:t>seq</w:t>
      </w:r>
      <w:proofErr w:type="spellEnd"/>
      <w:r w:rsidR="000B7329" w:rsidRPr="00114723">
        <w:rPr>
          <w:color w:val="2F5897" w:themeColor="text2"/>
          <w:sz w:val="20"/>
          <w:szCs w:val="20"/>
        </w:rPr>
        <w:t xml:space="preserve">=2813/64778, </w:t>
      </w:r>
      <w:proofErr w:type="spellStart"/>
      <w:r w:rsidR="000B7329" w:rsidRPr="00114723">
        <w:rPr>
          <w:color w:val="2F5897" w:themeColor="text2"/>
          <w:sz w:val="20"/>
          <w:szCs w:val="20"/>
        </w:rPr>
        <w:t>ttl</w:t>
      </w:r>
      <w:proofErr w:type="spellEnd"/>
      <w:r w:rsidR="000B7329" w:rsidRPr="00114723">
        <w:rPr>
          <w:color w:val="2F5897" w:themeColor="text2"/>
          <w:sz w:val="20"/>
          <w:szCs w:val="20"/>
        </w:rPr>
        <w:t>=64</w:t>
      </w:r>
      <w:r w:rsidR="000B7329" w:rsidRPr="00114723">
        <w:rPr>
          <w:color w:val="2F5897" w:themeColor="text2"/>
          <w:sz w:val="20"/>
          <w:szCs w:val="20"/>
        </w:rPr>
        <w:br/>
        <w:t xml:space="preserve">7052 85028.380945000 </w:t>
      </w:r>
      <w:hyperlink r:id="rId19" w:tgtFrame="_blank" w:history="1">
        <w:r w:rsidR="000B7329" w:rsidRPr="00114723">
          <w:rPr>
            <w:rStyle w:val="Hyperlnk"/>
            <w:color w:val="2F5897" w:themeColor="text2"/>
            <w:sz w:val="20"/>
            <w:szCs w:val="20"/>
          </w:rPr>
          <w:t>10.0.20.1</w:t>
        </w:r>
      </w:hyperlink>
      <w:r w:rsidR="000B7329" w:rsidRPr="00114723">
        <w:rPr>
          <w:color w:val="2F5897" w:themeColor="text2"/>
          <w:sz w:val="20"/>
          <w:szCs w:val="20"/>
        </w:rPr>
        <w:t xml:space="preserve"> </w:t>
      </w:r>
      <w:hyperlink r:id="rId20" w:tgtFrame="_blank" w:history="1">
        <w:r w:rsidR="000B7329" w:rsidRPr="00146069">
          <w:rPr>
            <w:rStyle w:val="Hyperlnk"/>
            <w:color w:val="2F5897" w:themeColor="text2"/>
            <w:sz w:val="20"/>
            <w:szCs w:val="20"/>
          </w:rPr>
          <w:t>10.0.20.2</w:t>
        </w:r>
      </w:hyperlink>
      <w:r w:rsidR="000B7329" w:rsidRPr="00146069">
        <w:rPr>
          <w:color w:val="2F5897" w:themeColor="text2"/>
          <w:sz w:val="20"/>
          <w:szCs w:val="20"/>
        </w:rPr>
        <w:t xml:space="preserve"> ICMP </w:t>
      </w:r>
      <w:r w:rsidR="00CC7BBE">
        <w:rPr>
          <w:color w:val="2F5897" w:themeColor="text2"/>
          <w:sz w:val="20"/>
          <w:szCs w:val="20"/>
        </w:rPr>
        <w:t xml:space="preserve">70 </w:t>
      </w:r>
      <w:proofErr w:type="spellStart"/>
      <w:r w:rsidR="00CC7BBE">
        <w:rPr>
          <w:color w:val="2F5897" w:themeColor="text2"/>
          <w:sz w:val="20"/>
          <w:szCs w:val="20"/>
        </w:rPr>
        <w:t>Redirect</w:t>
      </w:r>
      <w:proofErr w:type="spellEnd"/>
      <w:r w:rsidR="00CC7BBE">
        <w:rPr>
          <w:color w:val="2F5897" w:themeColor="text2"/>
          <w:sz w:val="20"/>
          <w:szCs w:val="20"/>
        </w:rPr>
        <w:t xml:space="preserve"> (</w:t>
      </w:r>
      <w:proofErr w:type="spellStart"/>
      <w:r w:rsidR="00CC7BBE">
        <w:rPr>
          <w:color w:val="2F5897" w:themeColor="text2"/>
          <w:sz w:val="20"/>
          <w:szCs w:val="20"/>
        </w:rPr>
        <w:t>Redirect</w:t>
      </w:r>
      <w:proofErr w:type="spellEnd"/>
      <w:r w:rsidR="00CC7BBE">
        <w:rPr>
          <w:color w:val="2F5897" w:themeColor="text2"/>
          <w:sz w:val="20"/>
          <w:szCs w:val="20"/>
        </w:rPr>
        <w:t xml:space="preserve"> for </w:t>
      </w:r>
      <w:proofErr w:type="spellStart"/>
      <w:r w:rsidR="00CC7BBE">
        <w:rPr>
          <w:color w:val="2F5897" w:themeColor="text2"/>
          <w:sz w:val="20"/>
          <w:szCs w:val="20"/>
        </w:rPr>
        <w:t>host</w:t>
      </w:r>
      <w:proofErr w:type="spellEnd"/>
      <w:r w:rsidR="00CC7BBE">
        <w:rPr>
          <w:color w:val="2F5897" w:themeColor="text2"/>
          <w:sz w:val="20"/>
          <w:szCs w:val="20"/>
        </w:rPr>
        <w:t>)</w:t>
      </w:r>
    </w:p>
    <w:p w:rsidR="00146069" w:rsidRDefault="00146069" w:rsidP="006B1F03">
      <w:pPr>
        <w:rPr>
          <w:color w:val="000000" w:themeColor="text1"/>
          <w:szCs w:val="24"/>
        </w:rPr>
      </w:pPr>
      <w:r w:rsidRPr="00CC7BBE">
        <w:rPr>
          <w:color w:val="000000" w:themeColor="text1"/>
          <w:szCs w:val="24"/>
        </w:rPr>
        <w:t xml:space="preserve">Användaren skickade också ibland ARP förfrågan och </w:t>
      </w:r>
      <w:r w:rsidR="00CC7BBE" w:rsidRPr="00CC7BBE">
        <w:rPr>
          <w:color w:val="000000" w:themeColor="text1"/>
          <w:szCs w:val="24"/>
        </w:rPr>
        <w:t xml:space="preserve">till attackeraren för att fråga efter MAC adressen till IP adressen ”10.0.20.1” och attackeraren skickade en </w:t>
      </w:r>
      <w:proofErr w:type="spellStart"/>
      <w:r w:rsidR="00CC7BBE" w:rsidRPr="00CC7BBE">
        <w:rPr>
          <w:color w:val="000000" w:themeColor="text1"/>
          <w:szCs w:val="24"/>
        </w:rPr>
        <w:t>reply</w:t>
      </w:r>
      <w:proofErr w:type="spellEnd"/>
      <w:r w:rsidR="00CC7BBE" w:rsidRPr="00CC7BBE">
        <w:rPr>
          <w:color w:val="000000" w:themeColor="text1"/>
          <w:szCs w:val="24"/>
        </w:rPr>
        <w:t xml:space="preserve"> som användaren behövde efter</w:t>
      </w:r>
      <w:r w:rsidR="00CC7BBE">
        <w:rPr>
          <w:color w:val="000000" w:themeColor="text1"/>
          <w:szCs w:val="24"/>
        </w:rPr>
        <w:t xml:space="preserve">som attackeraren sniffade på paket som kom från användaren medan hen höll konstant </w:t>
      </w:r>
      <w:proofErr w:type="spellStart"/>
      <w:r w:rsidR="00CC7BBE">
        <w:rPr>
          <w:color w:val="000000" w:themeColor="text1"/>
          <w:szCs w:val="24"/>
        </w:rPr>
        <w:t>spoofad</w:t>
      </w:r>
      <w:proofErr w:type="spellEnd"/>
      <w:r w:rsidR="00CC7BBE">
        <w:rPr>
          <w:color w:val="000000" w:themeColor="text1"/>
          <w:szCs w:val="24"/>
        </w:rPr>
        <w:t xml:space="preserve"> IP adress</w:t>
      </w:r>
      <w:r w:rsidR="00CC7BBE" w:rsidRPr="00CC7BBE">
        <w:rPr>
          <w:color w:val="000000" w:themeColor="text1"/>
          <w:szCs w:val="24"/>
        </w:rPr>
        <w:t>.</w:t>
      </w:r>
    </w:p>
    <w:p w:rsidR="00CC7BBE" w:rsidRPr="00CC7BBE" w:rsidRDefault="00CC7BBE" w:rsidP="006B1F03">
      <w:pPr>
        <w:rPr>
          <w:color w:val="2F5897" w:themeColor="text2"/>
          <w:sz w:val="18"/>
          <w:szCs w:val="20"/>
        </w:rPr>
      </w:pPr>
    </w:p>
    <w:p w:rsidR="00146069" w:rsidRPr="00CC7BBE" w:rsidRDefault="00146069" w:rsidP="006B1F03">
      <w:pPr>
        <w:rPr>
          <w:color w:val="000000" w:themeColor="text1"/>
          <w:szCs w:val="20"/>
        </w:rPr>
      </w:pPr>
      <w:r w:rsidRPr="00CC7BBE">
        <w:rPr>
          <w:color w:val="000000" w:themeColor="text1"/>
          <w:szCs w:val="20"/>
        </w:rPr>
        <w:t>Uppgiften var enkel att utföra men det var lite sv</w:t>
      </w:r>
      <w:r w:rsidR="00CC7BBE">
        <w:rPr>
          <w:color w:val="000000" w:themeColor="text1"/>
          <w:szCs w:val="20"/>
        </w:rPr>
        <w:t xml:space="preserve">årt att förstå alla delar i processen och vad kommandon gjorde specifikt. Med lite hjälp från assistenterna fick man bättre förståelse på hur hela processen fungerade.   </w:t>
      </w:r>
    </w:p>
    <w:p w:rsidR="00B67235" w:rsidRPr="00146069" w:rsidRDefault="00B67235" w:rsidP="006B1F03"/>
    <w:p w:rsidR="00B67235" w:rsidRPr="00146069" w:rsidRDefault="00B67235" w:rsidP="006B1F03"/>
    <w:p w:rsidR="00A46E8A" w:rsidRPr="004C4E70" w:rsidRDefault="006850F2" w:rsidP="004C4E70">
      <w:pPr>
        <w:pStyle w:val="Rubrik"/>
        <w:rPr>
          <w:sz w:val="52"/>
        </w:rPr>
      </w:pPr>
      <w:r w:rsidRPr="004C4E70">
        <w:rPr>
          <w:sz w:val="52"/>
        </w:rPr>
        <w:lastRenderedPageBreak/>
        <w:t>Uppgift</w:t>
      </w:r>
      <w:r w:rsidR="000B7329" w:rsidRPr="004C4E70">
        <w:rPr>
          <w:sz w:val="52"/>
        </w:rPr>
        <w:t xml:space="preserve"> 3 – TCP Session </w:t>
      </w:r>
      <w:proofErr w:type="spellStart"/>
      <w:r w:rsidR="000B7329" w:rsidRPr="004C4E70">
        <w:rPr>
          <w:sz w:val="52"/>
        </w:rPr>
        <w:t>Hijacking</w:t>
      </w:r>
      <w:proofErr w:type="spellEnd"/>
      <w:r w:rsidR="000B7329" w:rsidRPr="004C4E70">
        <w:rPr>
          <w:sz w:val="52"/>
        </w:rPr>
        <w:t>.</w:t>
      </w:r>
    </w:p>
    <w:p w:rsidR="0031551F" w:rsidRDefault="004C4E70" w:rsidP="004C4E70">
      <w:r w:rsidRPr="004C4E70">
        <w:t xml:space="preserve">I sista uppgiften </w:t>
      </w:r>
      <w:r w:rsidR="00B81489">
        <w:t>skulle</w:t>
      </w:r>
      <w:r>
        <w:t xml:space="preserve"> man som attackerare ta över ett</w:t>
      </w:r>
      <w:r w:rsidRPr="004C4E70">
        <w:t xml:space="preserve"> pågående TCP kommunikation</w:t>
      </w:r>
      <w:r>
        <w:t xml:space="preserve"> mellan servern och klienten.</w:t>
      </w:r>
    </w:p>
    <w:p w:rsidR="00A57503" w:rsidRDefault="004C4E70" w:rsidP="004C4E70">
      <w:r>
        <w:t xml:space="preserve">För att skapa en TCP kommunikation startade jag en </w:t>
      </w:r>
      <w:proofErr w:type="spellStart"/>
      <w:r>
        <w:t>netcat</w:t>
      </w:r>
      <w:proofErr w:type="spellEnd"/>
      <w:r>
        <w:t xml:space="preserve"> server </w:t>
      </w:r>
      <w:proofErr w:type="spellStart"/>
      <w:r>
        <w:t>daemon</w:t>
      </w:r>
      <w:proofErr w:type="spellEnd"/>
      <w:r>
        <w:t xml:space="preserve"> på </w:t>
      </w:r>
      <w:proofErr w:type="spellStart"/>
      <w:r>
        <w:t>outside</w:t>
      </w:r>
      <w:proofErr w:type="spellEnd"/>
      <w:r>
        <w:t xml:space="preserve"> </w:t>
      </w:r>
      <w:proofErr w:type="spellStart"/>
      <w:r>
        <w:t>host</w:t>
      </w:r>
      <w:proofErr w:type="spellEnd"/>
      <w:r>
        <w:t xml:space="preserve"> med kommandot ”</w:t>
      </w:r>
      <w:proofErr w:type="spellStart"/>
      <w:r>
        <w:t>nc</w:t>
      </w:r>
      <w:proofErr w:type="spellEnd"/>
      <w:r>
        <w:t xml:space="preserve"> -l 10.0.10.2”,</w:t>
      </w:r>
      <w:r w:rsidR="00B81489">
        <w:t xml:space="preserve"> där </w:t>
      </w:r>
      <w:proofErr w:type="spellStart"/>
      <w:r w:rsidR="00B81489">
        <w:t>outside</w:t>
      </w:r>
      <w:proofErr w:type="spellEnd"/>
      <w:r w:rsidR="00B81489">
        <w:t xml:space="preserve"> </w:t>
      </w:r>
      <w:proofErr w:type="spellStart"/>
      <w:r w:rsidR="00B81489">
        <w:t>host</w:t>
      </w:r>
      <w:proofErr w:type="spellEnd"/>
      <w:r w:rsidR="00B81489">
        <w:t xml:space="preserve"> </w:t>
      </w:r>
      <w:r w:rsidR="000C2008">
        <w:t>betedde</w:t>
      </w:r>
      <w:bookmarkStart w:id="0" w:name="_GoBack"/>
      <w:bookmarkEnd w:id="0"/>
      <w:r w:rsidR="00B81489">
        <w:t xml:space="preserve"> </w:t>
      </w:r>
      <w:r>
        <w:t>sig som en server (</w:t>
      </w:r>
      <w:proofErr w:type="spellStart"/>
      <w:r>
        <w:t>host</w:t>
      </w:r>
      <w:proofErr w:type="spellEnd"/>
      <w:r>
        <w:t xml:space="preserve">). För att koppla sig till servern från inside </w:t>
      </w:r>
      <w:proofErr w:type="spellStart"/>
      <w:r>
        <w:t>host</w:t>
      </w:r>
      <w:proofErr w:type="spellEnd"/>
      <w:r>
        <w:t xml:space="preserve"> använde jag kommandot ”</w:t>
      </w:r>
      <w:proofErr w:type="spellStart"/>
      <w:r>
        <w:t>nc</w:t>
      </w:r>
      <w:proofErr w:type="spellEnd"/>
      <w:r>
        <w:t xml:space="preserve"> 10.0.10.2 1024”, där ”10.0.10.2” är adressen till servern och ”1024” är </w:t>
      </w:r>
      <w:r w:rsidR="008C287A">
        <w:t>por</w:t>
      </w:r>
      <w:r>
        <w:t>tnumret till servern.</w:t>
      </w:r>
      <w:r w:rsidR="008C287A">
        <w:br/>
      </w:r>
      <w:r w:rsidR="007451C3">
        <w:t xml:space="preserve">När klienten hade kopplat till servern så kunde </w:t>
      </w:r>
      <w:r w:rsidR="00866096">
        <w:t>klienten skicka meddelande till serven och vice versa.</w:t>
      </w:r>
      <w:r w:rsidR="0031551F">
        <w:t xml:space="preserve"> Man såg också i </w:t>
      </w:r>
      <w:proofErr w:type="spellStart"/>
      <w:r w:rsidR="0031551F">
        <w:t>wireshark</w:t>
      </w:r>
      <w:proofErr w:type="spellEnd"/>
      <w:r w:rsidR="0031551F">
        <w:t xml:space="preserve"> att klienten först skickade en Push &amp; </w:t>
      </w:r>
      <w:proofErr w:type="spellStart"/>
      <w:r w:rsidR="0031551F" w:rsidRPr="0031551F">
        <w:t>Acknowledgement</w:t>
      </w:r>
      <w:proofErr w:type="spellEnd"/>
      <w:r w:rsidR="0031551F">
        <w:t xml:space="preserve"> </w:t>
      </w:r>
      <w:r w:rsidR="00062468">
        <w:t xml:space="preserve">Paket </w:t>
      </w:r>
      <w:r w:rsidR="0031551F">
        <w:t xml:space="preserve">med sekvens- &amp; </w:t>
      </w:r>
      <w:proofErr w:type="spellStart"/>
      <w:r w:rsidR="0031551F">
        <w:t>acknowled</w:t>
      </w:r>
      <w:r w:rsidR="00062468">
        <w:t>gement</w:t>
      </w:r>
      <w:proofErr w:type="spellEnd"/>
      <w:r w:rsidR="0031551F">
        <w:t xml:space="preserve"> nummer och sedan skickade serven tillbaka en </w:t>
      </w:r>
      <w:proofErr w:type="spellStart"/>
      <w:r w:rsidR="0031551F">
        <w:t>Acknowledgement</w:t>
      </w:r>
      <w:proofErr w:type="spellEnd"/>
      <w:r w:rsidR="0031551F">
        <w:t xml:space="preserve"> </w:t>
      </w:r>
      <w:r w:rsidR="00062468">
        <w:t xml:space="preserve">packet med klientens </w:t>
      </w:r>
      <w:proofErr w:type="spellStart"/>
      <w:r w:rsidR="00062468">
        <w:t>acknowledgement</w:t>
      </w:r>
      <w:proofErr w:type="spellEnd"/>
      <w:r w:rsidR="00062468">
        <w:t xml:space="preserve"> nummer och (klientens sekvensummer + längden av meddelandet) = nytt sekvensnummer, t.ex. o</w:t>
      </w:r>
      <w:r w:rsidR="00116C97">
        <w:t>m klienten skickar sekvensnu</w:t>
      </w:r>
      <w:r w:rsidR="00062468">
        <w:t>mret  1003 med meddelandet ”hej” så skickar serven tillbaka sekvens</w:t>
      </w:r>
      <w:r w:rsidR="00116C97">
        <w:t>numret</w:t>
      </w:r>
      <w:r w:rsidR="00062468">
        <w:t xml:space="preserve"> 1006 (1003 + längden av ”hej”).</w:t>
      </w:r>
      <w:r w:rsidR="0031551F">
        <w:br/>
      </w:r>
      <w:r w:rsidR="00116C97">
        <w:t xml:space="preserve">Efter några observationer </w:t>
      </w:r>
      <w:r w:rsidR="00062468">
        <w:t xml:space="preserve">så var det dags för attackeraren att skicka en </w:t>
      </w:r>
      <w:proofErr w:type="spellStart"/>
      <w:r w:rsidR="00062468">
        <w:t>spoofat</w:t>
      </w:r>
      <w:proofErr w:type="spellEnd"/>
      <w:r w:rsidR="00062468">
        <w:t xml:space="preserve"> packet till servern för att ta över TCP sessionsförbindelsen.</w:t>
      </w:r>
      <w:r w:rsidR="00007BB5">
        <w:t xml:space="preserve"> </w:t>
      </w:r>
      <w:r w:rsidR="00007BB5" w:rsidRPr="00007BB5">
        <w:t>Som attackerare använde jag kommandot:</w:t>
      </w:r>
      <w:r w:rsidR="00007BB5" w:rsidRPr="00007BB5">
        <w:br/>
      </w:r>
      <w:r w:rsidR="00007BB5" w:rsidRPr="0009498F">
        <w:rPr>
          <w:color w:val="FF0000"/>
        </w:rPr>
        <w:t xml:space="preserve"> (</w:t>
      </w:r>
      <w:proofErr w:type="spellStart"/>
      <w:r w:rsidR="00007BB5" w:rsidRPr="0009498F">
        <w:rPr>
          <w:color w:val="FF0000"/>
        </w:rPr>
        <w:t>sudo</w:t>
      </w:r>
      <w:proofErr w:type="spellEnd"/>
      <w:r w:rsidR="00007BB5" w:rsidRPr="0009498F">
        <w:rPr>
          <w:color w:val="FF0000"/>
        </w:rPr>
        <w:t xml:space="preserve"> </w:t>
      </w:r>
      <w:proofErr w:type="spellStart"/>
      <w:r w:rsidR="00007BB5" w:rsidRPr="0009498F">
        <w:rPr>
          <w:color w:val="FF0000"/>
        </w:rPr>
        <w:t>netwox</w:t>
      </w:r>
      <w:proofErr w:type="spellEnd"/>
      <w:r w:rsidR="00007BB5" w:rsidRPr="0009498F">
        <w:rPr>
          <w:color w:val="FF0000"/>
        </w:rPr>
        <w:t xml:space="preserve"> 40 -l 10.0.20.2 -m 10.0.10.2 -o &lt;klient port </w:t>
      </w:r>
      <w:proofErr w:type="spellStart"/>
      <w:r w:rsidR="00007BB5" w:rsidRPr="0009498F">
        <w:rPr>
          <w:color w:val="FF0000"/>
        </w:rPr>
        <w:t>number</w:t>
      </w:r>
      <w:proofErr w:type="spellEnd"/>
      <w:r w:rsidR="00007BB5" w:rsidRPr="0009498F">
        <w:rPr>
          <w:color w:val="FF0000"/>
        </w:rPr>
        <w:t xml:space="preserve">&gt; -p &lt;server port </w:t>
      </w:r>
      <w:proofErr w:type="spellStart"/>
      <w:r w:rsidR="00007BB5" w:rsidRPr="0009498F">
        <w:rPr>
          <w:color w:val="FF0000"/>
        </w:rPr>
        <w:t>number</w:t>
      </w:r>
      <w:proofErr w:type="spellEnd"/>
      <w:r w:rsidR="00007BB5" w:rsidRPr="0009498F">
        <w:rPr>
          <w:color w:val="FF0000"/>
        </w:rPr>
        <w:t>&gt; -q &lt;</w:t>
      </w:r>
      <w:proofErr w:type="spellStart"/>
      <w:r w:rsidR="00007BB5" w:rsidRPr="0009498F">
        <w:rPr>
          <w:color w:val="FF0000"/>
        </w:rPr>
        <w:t>sequence</w:t>
      </w:r>
      <w:proofErr w:type="spellEnd"/>
      <w:r w:rsidR="00007BB5" w:rsidRPr="0009498F">
        <w:rPr>
          <w:color w:val="FF0000"/>
        </w:rPr>
        <w:t xml:space="preserve"> </w:t>
      </w:r>
      <w:proofErr w:type="spellStart"/>
      <w:r w:rsidR="00007BB5" w:rsidRPr="0009498F">
        <w:rPr>
          <w:color w:val="FF0000"/>
        </w:rPr>
        <w:t>number</w:t>
      </w:r>
      <w:proofErr w:type="spellEnd"/>
      <w:r w:rsidR="00007BB5" w:rsidRPr="0009498F">
        <w:rPr>
          <w:color w:val="FF0000"/>
        </w:rPr>
        <w:t>&gt; -r</w:t>
      </w:r>
      <w:r w:rsidR="00707B42">
        <w:rPr>
          <w:color w:val="FF0000"/>
        </w:rPr>
        <w:t xml:space="preserve"> &lt;</w:t>
      </w:r>
      <w:proofErr w:type="spellStart"/>
      <w:r w:rsidR="00707B42">
        <w:rPr>
          <w:color w:val="FF0000"/>
        </w:rPr>
        <w:t>acknowledgement</w:t>
      </w:r>
      <w:proofErr w:type="spellEnd"/>
      <w:r w:rsidR="00707B42">
        <w:rPr>
          <w:color w:val="FF0000"/>
        </w:rPr>
        <w:t xml:space="preserve"> </w:t>
      </w:r>
      <w:proofErr w:type="spellStart"/>
      <w:r w:rsidR="00707B42">
        <w:rPr>
          <w:color w:val="FF0000"/>
        </w:rPr>
        <w:t>number</w:t>
      </w:r>
      <w:proofErr w:type="spellEnd"/>
      <w:r w:rsidR="00707B42">
        <w:rPr>
          <w:color w:val="FF0000"/>
        </w:rPr>
        <w:t xml:space="preserve">&gt; -H "&lt;text </w:t>
      </w:r>
      <w:proofErr w:type="spellStart"/>
      <w:r w:rsidR="00707B42">
        <w:rPr>
          <w:color w:val="FF0000"/>
        </w:rPr>
        <w:t>m</w:t>
      </w:r>
      <w:r w:rsidR="00007BB5" w:rsidRPr="0009498F">
        <w:rPr>
          <w:color w:val="FF0000"/>
        </w:rPr>
        <w:t>essage</w:t>
      </w:r>
      <w:proofErr w:type="spellEnd"/>
      <w:r w:rsidR="00007BB5" w:rsidRPr="0009498F">
        <w:rPr>
          <w:color w:val="FF0000"/>
        </w:rPr>
        <w:t xml:space="preserve"> in hexadecimal&gt;" -E &lt;</w:t>
      </w:r>
      <w:proofErr w:type="spellStart"/>
      <w:r w:rsidR="00007BB5" w:rsidRPr="0009498F">
        <w:rPr>
          <w:color w:val="FF0000"/>
        </w:rPr>
        <w:t>window</w:t>
      </w:r>
      <w:proofErr w:type="spellEnd"/>
      <w:r w:rsidR="00007BB5" w:rsidRPr="0009498F">
        <w:rPr>
          <w:color w:val="FF0000"/>
        </w:rPr>
        <w:t xml:space="preserve"> </w:t>
      </w:r>
      <w:proofErr w:type="spellStart"/>
      <w:r w:rsidR="00007BB5" w:rsidRPr="0009498F">
        <w:rPr>
          <w:color w:val="FF0000"/>
        </w:rPr>
        <w:t>size</w:t>
      </w:r>
      <w:proofErr w:type="spellEnd"/>
      <w:r w:rsidR="00007BB5" w:rsidRPr="0009498F">
        <w:rPr>
          <w:color w:val="FF0000"/>
        </w:rPr>
        <w:t xml:space="preserve"> </w:t>
      </w:r>
      <w:proofErr w:type="spellStart"/>
      <w:r w:rsidR="00007BB5" w:rsidRPr="0009498F">
        <w:rPr>
          <w:color w:val="FF0000"/>
        </w:rPr>
        <w:t>number</w:t>
      </w:r>
      <w:proofErr w:type="spellEnd"/>
      <w:r w:rsidR="00007BB5" w:rsidRPr="0009498F">
        <w:rPr>
          <w:color w:val="FF0000"/>
        </w:rPr>
        <w:t>&gt;</w:t>
      </w:r>
      <w:r w:rsidR="00B81489">
        <w:rPr>
          <w:color w:val="FF0000"/>
        </w:rPr>
        <w:t xml:space="preserve"> </w:t>
      </w:r>
      <w:r w:rsidR="00B81489" w:rsidRPr="0009498F">
        <w:rPr>
          <w:color w:val="FF0000"/>
        </w:rPr>
        <w:t>-j &lt;</w:t>
      </w:r>
      <w:proofErr w:type="spellStart"/>
      <w:r w:rsidR="00B81489" w:rsidRPr="0009498F">
        <w:rPr>
          <w:color w:val="FF0000"/>
        </w:rPr>
        <w:t>time</w:t>
      </w:r>
      <w:proofErr w:type="spellEnd"/>
      <w:r w:rsidR="00B81489" w:rsidRPr="0009498F">
        <w:rPr>
          <w:color w:val="FF0000"/>
        </w:rPr>
        <w:t xml:space="preserve"> to live </w:t>
      </w:r>
      <w:proofErr w:type="spellStart"/>
      <w:r w:rsidR="00B81489" w:rsidRPr="0009498F">
        <w:rPr>
          <w:color w:val="FF0000"/>
        </w:rPr>
        <w:t>number</w:t>
      </w:r>
      <w:proofErr w:type="spellEnd"/>
      <w:r w:rsidR="00B81489" w:rsidRPr="0009498F">
        <w:rPr>
          <w:color w:val="FF0000"/>
        </w:rPr>
        <w:t>&gt;)</w:t>
      </w:r>
      <w:r w:rsidR="00007BB5" w:rsidRPr="0009498F">
        <w:rPr>
          <w:color w:val="FF0000"/>
        </w:rPr>
        <w:t xml:space="preserve"> -A -z</w:t>
      </w:r>
      <w:r w:rsidR="00B81489">
        <w:rPr>
          <w:color w:val="FF0000"/>
        </w:rPr>
        <w:t>)</w:t>
      </w:r>
      <w:r w:rsidR="00007BB5" w:rsidRPr="0009498F">
        <w:rPr>
          <w:color w:val="FF0000"/>
        </w:rPr>
        <w:t xml:space="preserve"> </w:t>
      </w:r>
      <w:r w:rsidR="00007BB5" w:rsidRPr="00007BB5">
        <w:br/>
      </w:r>
      <w:r w:rsidR="00116C97">
        <w:t xml:space="preserve">för att skicka </w:t>
      </w:r>
      <w:proofErr w:type="spellStart"/>
      <w:r w:rsidR="00116C97">
        <w:t>spoofade</w:t>
      </w:r>
      <w:proofErr w:type="spellEnd"/>
      <w:r w:rsidR="00116C97">
        <w:t xml:space="preserve"> pa</w:t>
      </w:r>
      <w:r w:rsidR="00007BB5" w:rsidRPr="00007BB5">
        <w:t>ketet.</w:t>
      </w:r>
      <w:r w:rsidR="00007BB5">
        <w:t xml:space="preserve"> S</w:t>
      </w:r>
      <w:r w:rsidR="00B81489">
        <w:t>ource IP</w:t>
      </w:r>
      <w:r w:rsidR="00007BB5">
        <w:t xml:space="preserve"> adressen </w:t>
      </w:r>
      <w:r w:rsidR="00B81489">
        <w:t>ska</w:t>
      </w:r>
      <w:r w:rsidR="00007BB5">
        <w:t xml:space="preserve"> vara klientens IP adress och destinations IP adressen ska vara servens IP adress, då attackeraren vill skicka en packet som ser ut som att den kommer från klienten så att serven accepterar den. </w:t>
      </w:r>
      <w:r w:rsidR="00007BB5" w:rsidRPr="00007BB5">
        <w:t xml:space="preserve"> </w:t>
      </w:r>
      <w:r w:rsidR="0009498F">
        <w:t xml:space="preserve">Jag behövde också klientens port nummer och </w:t>
      </w:r>
      <w:r w:rsidR="00B81489">
        <w:t xml:space="preserve">serverns port nummer, som kunde sniffa fram med hjälp av </w:t>
      </w:r>
      <w:proofErr w:type="spellStart"/>
      <w:r w:rsidR="00B81489">
        <w:t>wireshark</w:t>
      </w:r>
      <w:proofErr w:type="spellEnd"/>
      <w:r w:rsidR="0009498F">
        <w:t xml:space="preserve">. När man sniffade kommunikationen mellan noderna i </w:t>
      </w:r>
      <w:proofErr w:type="spellStart"/>
      <w:r w:rsidR="0009498F">
        <w:t>wareshark</w:t>
      </w:r>
      <w:proofErr w:type="spellEnd"/>
      <w:r w:rsidR="0009498F">
        <w:t xml:space="preserve"> kunde man </w:t>
      </w:r>
      <w:r w:rsidR="00B81489">
        <w:t xml:space="preserve">också </w:t>
      </w:r>
      <w:r w:rsidR="0009498F">
        <w:t xml:space="preserve">se klientens sekvens- och </w:t>
      </w:r>
      <w:proofErr w:type="spellStart"/>
      <w:r w:rsidR="0009498F">
        <w:t>acknowledgements</w:t>
      </w:r>
      <w:proofErr w:type="spellEnd"/>
      <w:r w:rsidR="0009498F">
        <w:t xml:space="preserve"> nummer för att skicka </w:t>
      </w:r>
      <w:proofErr w:type="spellStart"/>
      <w:r w:rsidR="0009498F">
        <w:t>spoofade</w:t>
      </w:r>
      <w:proofErr w:type="spellEnd"/>
      <w:r w:rsidR="0009498F">
        <w:t xml:space="preserve"> paketet med nästa sekvensnummer,</w:t>
      </w:r>
      <w:r w:rsidR="00B81489">
        <w:t xml:space="preserve"> då</w:t>
      </w:r>
      <w:r w:rsidR="0009498F">
        <w:t xml:space="preserve"> man vet att </w:t>
      </w:r>
      <w:proofErr w:type="spellStart"/>
      <w:r w:rsidR="0009498F">
        <w:t>ac</w:t>
      </w:r>
      <w:r w:rsidR="00B81489">
        <w:t>k</w:t>
      </w:r>
      <w:r w:rsidR="0009498F">
        <w:t>nowledgement</w:t>
      </w:r>
      <w:proofErr w:type="spellEnd"/>
      <w:r w:rsidR="0009498F">
        <w:t xml:space="preserve"> numret blir samma eftersom det ändras bara när servern skickar ett nytt meddelande till klienten. Till sist behövde jag bara </w:t>
      </w:r>
      <w:proofErr w:type="spellStart"/>
      <w:r w:rsidR="0009498F">
        <w:t>window</w:t>
      </w:r>
      <w:proofErr w:type="spellEnd"/>
      <w:r w:rsidR="0009498F">
        <w:t xml:space="preserve"> </w:t>
      </w:r>
      <w:proofErr w:type="spellStart"/>
      <w:r w:rsidR="0009498F">
        <w:t>size</w:t>
      </w:r>
      <w:proofErr w:type="spellEnd"/>
      <w:r w:rsidR="0009498F">
        <w:t xml:space="preserve">, </w:t>
      </w:r>
      <w:proofErr w:type="spellStart"/>
      <w:r w:rsidR="0009498F">
        <w:t>time</w:t>
      </w:r>
      <w:proofErr w:type="spellEnd"/>
      <w:r w:rsidR="0009498F">
        <w:t xml:space="preserve"> to live (</w:t>
      </w:r>
      <w:proofErr w:type="spellStart"/>
      <w:r w:rsidR="0009498F">
        <w:t>ttl</w:t>
      </w:r>
      <w:proofErr w:type="spellEnd"/>
      <w:r w:rsidR="0009498F">
        <w:t>)</w:t>
      </w:r>
      <w:r w:rsidR="00B81489">
        <w:t xml:space="preserve"> från sniffandet</w:t>
      </w:r>
      <w:r w:rsidR="0009498F">
        <w:t xml:space="preserve"> och ett meddelande (hexadecimal) för a</w:t>
      </w:r>
      <w:r w:rsidR="00B81489">
        <w:t>tt paketet ska vara komplett. K</w:t>
      </w:r>
      <w:r w:rsidR="0009498F">
        <w:t xml:space="preserve">ommandot ”-A” säger att paket är PUSH och </w:t>
      </w:r>
      <w:r w:rsidR="00A10B68">
        <w:t>”-z” är ACKNOWLEDGEMENT ([PSH, ACK]).</w:t>
      </w:r>
      <w:r w:rsidR="0009498F">
        <w:t xml:space="preserve"> </w:t>
      </w:r>
      <w:r w:rsidR="00A10B68">
        <w:t xml:space="preserve"> </w:t>
      </w:r>
      <w:r w:rsidR="00B81489">
        <w:t xml:space="preserve">När paketet skickades till serven såg man i </w:t>
      </w:r>
      <w:proofErr w:type="spellStart"/>
      <w:r w:rsidR="00B81489">
        <w:t>wireshark</w:t>
      </w:r>
      <w:proofErr w:type="spellEnd"/>
      <w:r w:rsidR="00B81489">
        <w:t xml:space="preserve"> att servern skickade </w:t>
      </w:r>
      <w:r w:rsidR="00A57503">
        <w:t>tillb</w:t>
      </w:r>
      <w:r w:rsidR="00B81489">
        <w:t>aka en ACK</w:t>
      </w:r>
      <w:r w:rsidR="00A57503">
        <w:t xml:space="preserve"> paket men destinations adressen var klientens</w:t>
      </w:r>
      <w:r w:rsidR="00B81489">
        <w:t xml:space="preserve"> IP adress</w:t>
      </w:r>
      <w:r w:rsidR="00A57503">
        <w:t xml:space="preserve"> och inte attackerarens IP. Meddelandet </w:t>
      </w:r>
      <w:r w:rsidR="00B81489">
        <w:t xml:space="preserve">i den </w:t>
      </w:r>
      <w:proofErr w:type="spellStart"/>
      <w:r w:rsidR="00B81489">
        <w:t>spoofade</w:t>
      </w:r>
      <w:proofErr w:type="spellEnd"/>
      <w:r w:rsidR="00B81489">
        <w:t xml:space="preserve"> paketet </w:t>
      </w:r>
      <w:proofErr w:type="spellStart"/>
      <w:r w:rsidR="00B81489">
        <w:t>syndes</w:t>
      </w:r>
      <w:proofErr w:type="spellEnd"/>
      <w:r w:rsidR="00A57503">
        <w:t xml:space="preserve"> också </w:t>
      </w:r>
      <w:r w:rsidR="00B81489">
        <w:t xml:space="preserve">upp </w:t>
      </w:r>
      <w:r w:rsidR="00A57503">
        <w:t>i servens terminal, vilket betydde att attackeraren lyckades sno TCP förbindelsen</w:t>
      </w:r>
      <w:r w:rsidR="00B81489">
        <w:t xml:space="preserve"> från klienten</w:t>
      </w:r>
      <w:r w:rsidR="00A57503">
        <w:t xml:space="preserve">. </w:t>
      </w:r>
      <w:r w:rsidR="002A1922">
        <w:t xml:space="preserve">Jag </w:t>
      </w:r>
      <w:r w:rsidR="00A57503">
        <w:t>skickade igen en likadan</w:t>
      </w:r>
      <w:r w:rsidR="002A1922">
        <w:t xml:space="preserve"> </w:t>
      </w:r>
      <w:proofErr w:type="spellStart"/>
      <w:r w:rsidR="002A1922">
        <w:t>spoofad</w:t>
      </w:r>
      <w:proofErr w:type="spellEnd"/>
      <w:r w:rsidR="00A57503">
        <w:t xml:space="preserve"> packet till serven men med nästa sekvens nummer och den blev också accepterad av serven.</w:t>
      </w:r>
      <w:r w:rsidR="00A57503">
        <w:br/>
        <w:t>Efter attacken försökte jag som klient att skicka ett paket till serven men den blev nekad eftersom sekvensnumret var för lågt än vad ser</w:t>
      </w:r>
      <w:r w:rsidR="00116C97">
        <w:t xml:space="preserve">ven ville ha, man såg också i </w:t>
      </w:r>
      <w:proofErr w:type="spellStart"/>
      <w:r w:rsidR="00116C97">
        <w:t>wi</w:t>
      </w:r>
      <w:r w:rsidR="00A57503">
        <w:t>reshark</w:t>
      </w:r>
      <w:proofErr w:type="spellEnd"/>
      <w:r w:rsidR="00A57503">
        <w:t xml:space="preserve"> att paketet försökte skickas om flera gånger </w:t>
      </w:r>
      <w:r w:rsidR="00116C97">
        <w:t xml:space="preserve">men den blev nekad varje gång. </w:t>
      </w:r>
      <w:r w:rsidR="00D526A6">
        <w:t>Om man som server</w:t>
      </w:r>
      <w:r w:rsidR="00187AB2">
        <w:t xml:space="preserve"> försökte</w:t>
      </w:r>
      <w:r w:rsidR="00D526A6">
        <w:t xml:space="preserve"> skicka meddelande till </w:t>
      </w:r>
      <w:r w:rsidR="00187AB2">
        <w:t>klienten så accepterade</w:t>
      </w:r>
      <w:r w:rsidR="002A1922">
        <w:t>s</w:t>
      </w:r>
      <w:r w:rsidR="00187AB2">
        <w:t xml:space="preserve"> inte paketet </w:t>
      </w:r>
      <w:r w:rsidR="002A1922">
        <w:t xml:space="preserve">av klienten </w:t>
      </w:r>
      <w:r w:rsidR="00187AB2">
        <w:t xml:space="preserve">eftersom sekvensnumret var högre än vad klienten förväntade sig, </w:t>
      </w:r>
      <w:r w:rsidR="002A1922">
        <w:t>vilket</w:t>
      </w:r>
      <w:r w:rsidR="00187AB2">
        <w:t xml:space="preserve"> skickades om flera </w:t>
      </w:r>
      <w:r w:rsidR="002A1922">
        <w:t xml:space="preserve">gånger men blev ändå nekad </w:t>
      </w:r>
      <w:r w:rsidR="00187AB2">
        <w:t>varje gång.</w:t>
      </w:r>
    </w:p>
    <w:p w:rsidR="00070C97" w:rsidRDefault="00070C97" w:rsidP="004C4E70"/>
    <w:p w:rsidR="00187AB2" w:rsidRPr="00007BB5" w:rsidRDefault="00B821AA" w:rsidP="004C4E70">
      <w:r>
        <w:t xml:space="preserve">Denna uppgift tog längre tid än vad man </w:t>
      </w:r>
      <w:r w:rsidR="00070C97">
        <w:t>hade förväntad</w:t>
      </w:r>
      <w:r>
        <w:t xml:space="preserve"> sig </w:t>
      </w:r>
      <w:r w:rsidR="003515C6">
        <w:t>eftersom</w:t>
      </w:r>
      <w:r w:rsidR="00070C97">
        <w:t xml:space="preserve"> man</w:t>
      </w:r>
      <w:r w:rsidR="003515C6">
        <w:t xml:space="preserve"> inte visste vad man skulle göra för att ta över en session</w:t>
      </w:r>
      <w:r w:rsidR="00D50681">
        <w:t>, innan man gick igenom föreläsningen som förklarade hur attacken utfördes</w:t>
      </w:r>
      <w:r w:rsidR="003515C6">
        <w:t xml:space="preserve">. Det var också jobbigt att bygga upp </w:t>
      </w:r>
      <w:proofErr w:type="spellStart"/>
      <w:r w:rsidR="003515C6">
        <w:t>spoofade</w:t>
      </w:r>
      <w:proofErr w:type="spellEnd"/>
      <w:r w:rsidR="003515C6">
        <w:t xml:space="preserve"> paketet eftersom man inte visste exakt vad som behövdes för att serven ska acceptera paketet, då man trodde t.ex. att sekvens nummer räckte men man behövde också ACK nummer</w:t>
      </w:r>
      <w:r w:rsidR="00070C97">
        <w:t xml:space="preserve">, </w:t>
      </w:r>
      <w:proofErr w:type="spellStart"/>
      <w:r w:rsidR="00070C97">
        <w:t>ttl</w:t>
      </w:r>
      <w:proofErr w:type="spellEnd"/>
      <w:r w:rsidR="00070C97">
        <w:t xml:space="preserve"> och </w:t>
      </w:r>
      <w:proofErr w:type="spellStart"/>
      <w:r w:rsidR="00070C97">
        <w:t>window</w:t>
      </w:r>
      <w:proofErr w:type="spellEnd"/>
      <w:r w:rsidR="00070C97">
        <w:t xml:space="preserve"> </w:t>
      </w:r>
      <w:proofErr w:type="spellStart"/>
      <w:r w:rsidR="00070C97">
        <w:t>size</w:t>
      </w:r>
      <w:proofErr w:type="spellEnd"/>
      <w:r w:rsidR="003515C6">
        <w:t>.</w:t>
      </w:r>
    </w:p>
    <w:sectPr w:rsidR="00187AB2" w:rsidRPr="00007BB5">
      <w:headerReference w:type="default" r:id="rId21"/>
      <w:footerReference w:type="even" r:id="rId22"/>
      <w:footerReference w:type="default" r:id="rId23"/>
      <w:pgSz w:w="11907" w:h="16839"/>
      <w:pgMar w:top="1418" w:right="1050" w:bottom="1418" w:left="1050" w:header="612"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5770" w:rsidRDefault="009D5770">
      <w:pPr>
        <w:spacing w:after="0" w:line="240" w:lineRule="auto"/>
      </w:pPr>
      <w:r>
        <w:separator/>
      </w:r>
    </w:p>
  </w:endnote>
  <w:endnote w:type="continuationSeparator" w:id="0">
    <w:p w:rsidR="009D5770" w:rsidRDefault="009D5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179A" w:rsidRDefault="00E3179A">
    <w:pPr>
      <w:jc w:val="right"/>
    </w:pPr>
  </w:p>
  <w:p w:rsidR="00E3179A" w:rsidRDefault="003713EA">
    <w:pPr>
      <w:jc w:val="right"/>
    </w:pPr>
    <w:r>
      <w:fldChar w:fldCharType="begin"/>
    </w:r>
    <w:r>
      <w:instrText>PAGE   \* MERGEFORMAT</w:instrText>
    </w:r>
    <w:r>
      <w:fldChar w:fldCharType="separate"/>
    </w:r>
    <w:r>
      <w:t>2</w:t>
    </w:r>
    <w:r>
      <w:fldChar w:fldCharType="end"/>
    </w:r>
    <w:r>
      <w:t xml:space="preserve"> </w:t>
    </w:r>
    <w:r>
      <w:rPr>
        <w:color w:val="E68422" w:themeColor="accent3"/>
      </w:rPr>
      <w:sym w:font="Wingdings 2" w:char="F097"/>
    </w:r>
    <w:r>
      <w:t xml:space="preserve"> </w:t>
    </w:r>
  </w:p>
  <w:p w:rsidR="00E3179A" w:rsidRDefault="003713EA">
    <w:pPr>
      <w:jc w:val="right"/>
    </w:pPr>
    <w:r>
      <w:rPr>
        <w:noProof/>
      </w:rPr>
      <mc:AlternateContent>
        <mc:Choice Requires="wpg">
          <w:drawing>
            <wp:inline distT="0" distB="0" distL="0" distR="0" wp14:editId="104A847E">
              <wp:extent cx="2327910" cy="45085"/>
              <wp:effectExtent l="9525" t="9525" r="15240" b="12065"/>
              <wp:docPr id="3" name="Grup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4D29502" id="Grup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ED5EAMAAP8I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J7xA+R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E3179A" w:rsidRDefault="00E3179A">
    <w:pPr>
      <w:pStyle w:val="Ingetavstnd"/>
      <w:rPr>
        <w:sz w:val="2"/>
        <w:szCs w:val="2"/>
      </w:rPr>
    </w:pPr>
  </w:p>
  <w:p w:rsidR="00E3179A" w:rsidRDefault="00E3179A"/>
  <w:p w:rsidR="00E3179A" w:rsidRDefault="00E3179A"/>
  <w:p w:rsidR="00E3179A" w:rsidRDefault="00E3179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179A" w:rsidRDefault="003713EA">
    <w:pPr>
      <w:jc w:val="center"/>
    </w:pPr>
    <w:r>
      <w:rPr>
        <w:color w:val="6076B4" w:themeColor="accent1"/>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sidR="000C2008">
      <w:rPr>
        <w:noProof/>
        <w:color w:val="6076B4" w:themeColor="accent1"/>
      </w:rPr>
      <w:t>5</w:t>
    </w:r>
    <w:r>
      <w:rPr>
        <w:color w:val="6076B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5770" w:rsidRDefault="009D5770">
      <w:pPr>
        <w:spacing w:after="0" w:line="240" w:lineRule="auto"/>
      </w:pPr>
      <w:r>
        <w:separator/>
      </w:r>
    </w:p>
  </w:footnote>
  <w:footnote w:type="continuationSeparator" w:id="0">
    <w:p w:rsidR="009D5770" w:rsidRDefault="009D57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081C" w:rsidRDefault="00C4081C" w:rsidP="00C4081C">
    <w:pPr>
      <w:pStyle w:val="Rubrik"/>
      <w:jc w:val="center"/>
      <w:rPr>
        <w:color w:val="6076B4" w:themeColor="accent1"/>
      </w:rPr>
    </w:pPr>
    <w:r w:rsidRPr="00C4081C">
      <w:rPr>
        <w:sz w:val="24"/>
      </w:rPr>
      <w:t>IV101</w:t>
    </w:r>
    <w:r>
      <w:rPr>
        <w:sz w:val="24"/>
      </w:rPr>
      <w:t>3-INTRODUKTI</w:t>
    </w:r>
    <w:r w:rsidRPr="00C4081C">
      <w:rPr>
        <w:sz w:val="24"/>
      </w:rPr>
      <w:t>ON TILL DATASÄKERHET</w:t>
    </w:r>
  </w:p>
  <w:p w:rsidR="00E3179A" w:rsidRPr="00C4081C" w:rsidRDefault="003713EA" w:rsidP="00C4081C">
    <w:pPr>
      <w:pStyle w:val="Rubrik"/>
      <w:jc w:val="center"/>
      <w:rPr>
        <w:color w:val="E4E9EF" w:themeColor="background2"/>
        <w:sz w:val="22"/>
        <w:szCs w:val="22"/>
      </w:rPr>
    </w:pPr>
    <w:r w:rsidRPr="00C4081C">
      <w:rPr>
        <w:color w:val="6076B4" w:themeColor="accent1"/>
        <w:sz w:val="22"/>
        <w:szCs w:val="22"/>
      </w:rPr>
      <w:sym w:font="Symbol" w:char="F0B7"/>
    </w:r>
    <w:r w:rsidRPr="00C4081C">
      <w:rPr>
        <w:color w:val="6076B4" w:themeColor="accent1"/>
        <w:sz w:val="22"/>
        <w:szCs w:val="22"/>
      </w:rPr>
      <w:t xml:space="preserve"> </w:t>
    </w:r>
    <w:r w:rsidRPr="00C4081C">
      <w:rPr>
        <w:color w:val="6076B4" w:themeColor="accent1"/>
        <w:sz w:val="22"/>
        <w:szCs w:val="22"/>
      </w:rPr>
      <w:sym w:font="Symbol" w:char="F0B7"/>
    </w:r>
    <w:r w:rsidRPr="00C4081C">
      <w:rPr>
        <w:color w:val="6076B4" w:themeColor="accent1"/>
        <w:sz w:val="22"/>
        <w:szCs w:val="22"/>
      </w:rPr>
      <w:t xml:space="preserve"> </w:t>
    </w:r>
    <w:r w:rsidRPr="00C4081C">
      <w:rPr>
        <w:color w:val="6076B4" w:themeColor="accent1"/>
        <w:sz w:val="22"/>
        <w:szCs w:val="22"/>
      </w:rPr>
      <w:sym w:font="Symbol" w:char="F0B7"/>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1304"/>
  <w:hyphenationZone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0D0"/>
    <w:rsid w:val="00007BB5"/>
    <w:rsid w:val="00062468"/>
    <w:rsid w:val="00070C97"/>
    <w:rsid w:val="0009498F"/>
    <w:rsid w:val="000A4E93"/>
    <w:rsid w:val="000A4FA8"/>
    <w:rsid w:val="000B7329"/>
    <w:rsid w:val="000C2008"/>
    <w:rsid w:val="000D3620"/>
    <w:rsid w:val="00114723"/>
    <w:rsid w:val="00116C97"/>
    <w:rsid w:val="00143788"/>
    <w:rsid w:val="00146069"/>
    <w:rsid w:val="00167E4A"/>
    <w:rsid w:val="0017740A"/>
    <w:rsid w:val="00187AB2"/>
    <w:rsid w:val="001A3C72"/>
    <w:rsid w:val="001C6165"/>
    <w:rsid w:val="001D059C"/>
    <w:rsid w:val="002A1922"/>
    <w:rsid w:val="0031551F"/>
    <w:rsid w:val="00341B76"/>
    <w:rsid w:val="003420D0"/>
    <w:rsid w:val="003515C6"/>
    <w:rsid w:val="00362DFB"/>
    <w:rsid w:val="003713EA"/>
    <w:rsid w:val="0038387A"/>
    <w:rsid w:val="003D3CFC"/>
    <w:rsid w:val="003F5395"/>
    <w:rsid w:val="00440851"/>
    <w:rsid w:val="00442F83"/>
    <w:rsid w:val="004C4E70"/>
    <w:rsid w:val="004E7EFF"/>
    <w:rsid w:val="004F2DF8"/>
    <w:rsid w:val="00542284"/>
    <w:rsid w:val="00573CB4"/>
    <w:rsid w:val="00587A3C"/>
    <w:rsid w:val="005906DA"/>
    <w:rsid w:val="00600116"/>
    <w:rsid w:val="0067493A"/>
    <w:rsid w:val="006850F2"/>
    <w:rsid w:val="00695E62"/>
    <w:rsid w:val="006B1F03"/>
    <w:rsid w:val="006C79E5"/>
    <w:rsid w:val="00707B42"/>
    <w:rsid w:val="0073756F"/>
    <w:rsid w:val="007451C3"/>
    <w:rsid w:val="0075010D"/>
    <w:rsid w:val="00783F20"/>
    <w:rsid w:val="007A4923"/>
    <w:rsid w:val="007E2F19"/>
    <w:rsid w:val="007F0876"/>
    <w:rsid w:val="007F7126"/>
    <w:rsid w:val="0084261E"/>
    <w:rsid w:val="008554A3"/>
    <w:rsid w:val="00856D0E"/>
    <w:rsid w:val="00866096"/>
    <w:rsid w:val="00880362"/>
    <w:rsid w:val="008822D9"/>
    <w:rsid w:val="008C287A"/>
    <w:rsid w:val="0091199E"/>
    <w:rsid w:val="009605DE"/>
    <w:rsid w:val="009D5770"/>
    <w:rsid w:val="00A10B68"/>
    <w:rsid w:val="00A46E8A"/>
    <w:rsid w:val="00A57503"/>
    <w:rsid w:val="00A642EC"/>
    <w:rsid w:val="00A72E26"/>
    <w:rsid w:val="00AD2FE8"/>
    <w:rsid w:val="00B07D5F"/>
    <w:rsid w:val="00B55F44"/>
    <w:rsid w:val="00B67235"/>
    <w:rsid w:val="00B81489"/>
    <w:rsid w:val="00B821AA"/>
    <w:rsid w:val="00B8498B"/>
    <w:rsid w:val="00BF5888"/>
    <w:rsid w:val="00C4081C"/>
    <w:rsid w:val="00CC7BBE"/>
    <w:rsid w:val="00D12A18"/>
    <w:rsid w:val="00D50681"/>
    <w:rsid w:val="00D526A6"/>
    <w:rsid w:val="00D740C6"/>
    <w:rsid w:val="00D840D5"/>
    <w:rsid w:val="00D963FD"/>
    <w:rsid w:val="00DA4ACC"/>
    <w:rsid w:val="00DB1481"/>
    <w:rsid w:val="00DC2D76"/>
    <w:rsid w:val="00DC7E41"/>
    <w:rsid w:val="00E064A8"/>
    <w:rsid w:val="00E06D4F"/>
    <w:rsid w:val="00E3179A"/>
    <w:rsid w:val="00EA7470"/>
    <w:rsid w:val="00EA7EFF"/>
    <w:rsid w:val="00F3187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097327"/>
  <w15:docId w15:val="{5621AF00-9ED0-42C9-98B2-1C10FAE93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Rubrik1">
    <w:name w:val="heading 1"/>
    <w:basedOn w:val="Normal"/>
    <w:next w:val="Normal"/>
    <w:link w:val="Rubrik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Rubrik2">
    <w:name w:val="heading 2"/>
    <w:basedOn w:val="Normal"/>
    <w:next w:val="Normal"/>
    <w:link w:val="Rubrik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Rubrik3">
    <w:name w:val="heading 3"/>
    <w:basedOn w:val="Normal"/>
    <w:next w:val="Normal"/>
    <w:link w:val="Rubrik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Rubrik4">
    <w:name w:val="heading 4"/>
    <w:basedOn w:val="Normal"/>
    <w:next w:val="Normal"/>
    <w:link w:val="Rubrik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Rubrik5">
    <w:name w:val="heading 5"/>
    <w:basedOn w:val="Normal"/>
    <w:next w:val="Normal"/>
    <w:link w:val="Rubrik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Rubrik6">
    <w:name w:val="heading 6"/>
    <w:basedOn w:val="Normal"/>
    <w:next w:val="Normal"/>
    <w:link w:val="Rubrik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Rubrik7">
    <w:name w:val="heading 7"/>
    <w:basedOn w:val="Normal"/>
    <w:next w:val="Normal"/>
    <w:link w:val="Rubrik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Rubrik8">
    <w:name w:val="heading 8"/>
    <w:basedOn w:val="Normal"/>
    <w:next w:val="Normal"/>
    <w:link w:val="Rubrik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Rubrik9">
    <w:name w:val="heading 9"/>
    <w:basedOn w:val="Normal"/>
    <w:next w:val="Normal"/>
    <w:link w:val="Rubrik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Pr>
      <w:rFonts w:asciiTheme="majorHAnsi" w:eastAsiaTheme="majorEastAsia" w:hAnsiTheme="majorHAnsi" w:cstheme="majorBidi"/>
      <w:bCs/>
      <w:i/>
      <w:color w:val="auto"/>
      <w:sz w:val="32"/>
      <w:szCs w:val="32"/>
    </w:rPr>
  </w:style>
  <w:style w:type="character" w:customStyle="1" w:styleId="Rubrik2Char">
    <w:name w:val="Rubrik 2 Char"/>
    <w:basedOn w:val="Standardstycketeckensnitt"/>
    <w:link w:val="Rubrik2"/>
    <w:uiPriority w:val="9"/>
    <w:rPr>
      <w:rFonts w:asciiTheme="majorHAnsi" w:eastAsiaTheme="majorEastAsia" w:hAnsiTheme="majorHAnsi" w:cstheme="majorBidi"/>
      <w:bCs/>
      <w:color w:val="auto"/>
      <w:sz w:val="28"/>
      <w:szCs w:val="28"/>
    </w:rPr>
  </w:style>
  <w:style w:type="character" w:customStyle="1" w:styleId="Rubrik3Char">
    <w:name w:val="Rubrik 3 Char"/>
    <w:basedOn w:val="Standardstycketeckensnitt"/>
    <w:link w:val="Rubrik3"/>
    <w:uiPriority w:val="9"/>
    <w:rPr>
      <w:rFonts w:asciiTheme="majorHAnsi" w:eastAsiaTheme="majorEastAsia" w:hAnsiTheme="majorHAnsi" w:cstheme="majorBidi"/>
      <w:bCs/>
      <w:i/>
      <w:color w:val="auto"/>
      <w:sz w:val="23"/>
    </w:rPr>
  </w:style>
  <w:style w:type="paragraph" w:styleId="Rubrik">
    <w:name w:val="Title"/>
    <w:basedOn w:val="Normal"/>
    <w:next w:val="Normal"/>
    <w:link w:val="Rubrik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RubrikChar">
    <w:name w:val="Rubrik Char"/>
    <w:basedOn w:val="Standardstycketeckensnitt"/>
    <w:link w:val="Rubrik"/>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Underrubrik">
    <w:name w:val="Subtitle"/>
    <w:basedOn w:val="Normal"/>
    <w:next w:val="Normal"/>
    <w:link w:val="UnderrubrikChar"/>
    <w:uiPriority w:val="11"/>
    <w:qFormat/>
    <w:pPr>
      <w:numPr>
        <w:ilvl w:val="1"/>
      </w:numPr>
    </w:pPr>
    <w:rPr>
      <w:rFonts w:eastAsiaTheme="majorEastAsia" w:cstheme="majorBidi"/>
      <w:iCs/>
      <w:color w:val="000000" w:themeColor="text1"/>
      <w:spacing w:val="15"/>
      <w:sz w:val="24"/>
      <w:szCs w:val="24"/>
    </w:rPr>
  </w:style>
  <w:style w:type="character" w:customStyle="1" w:styleId="UnderrubrikChar">
    <w:name w:val="Underrubrik Char"/>
    <w:basedOn w:val="Standardstycketeckensnitt"/>
    <w:link w:val="Underrubrik"/>
    <w:uiPriority w:val="11"/>
    <w:rPr>
      <w:rFonts w:eastAsiaTheme="majorEastAsia" w:cstheme="majorBidi"/>
      <w:iCs/>
      <w:color w:val="auto"/>
      <w:spacing w:val="15"/>
      <w:sz w:val="24"/>
      <w:szCs w:val="24"/>
    </w:rPr>
  </w:style>
  <w:style w:type="paragraph" w:styleId="Sidhuvud">
    <w:name w:val="header"/>
    <w:basedOn w:val="Normal"/>
    <w:link w:val="SidhuvudChar"/>
    <w:uiPriority w:val="99"/>
    <w:unhideWhenUsed/>
    <w:pPr>
      <w:tabs>
        <w:tab w:val="center" w:pos="4320"/>
        <w:tab w:val="right" w:pos="8640"/>
      </w:tabs>
    </w:pPr>
  </w:style>
  <w:style w:type="character" w:customStyle="1" w:styleId="SidhuvudChar">
    <w:name w:val="Sidhuvud Char"/>
    <w:basedOn w:val="Standardstycketeckensnitt"/>
    <w:link w:val="Sidhuvud"/>
    <w:uiPriority w:val="99"/>
    <w:rPr>
      <w:rFonts w:eastAsiaTheme="minorEastAsia"/>
    </w:rPr>
  </w:style>
  <w:style w:type="paragraph" w:styleId="Ingetavstnd">
    <w:name w:val="No Spacing"/>
    <w:link w:val="IngetavstndChar"/>
    <w:uiPriority w:val="1"/>
    <w:qFormat/>
    <w:pPr>
      <w:spacing w:after="0" w:line="240" w:lineRule="auto"/>
    </w:pPr>
  </w:style>
  <w:style w:type="character" w:customStyle="1" w:styleId="IngetavstndChar">
    <w:name w:val="Inget avstånd Char"/>
    <w:basedOn w:val="Standardstycketeckensnitt"/>
    <w:link w:val="Ingetavstnd"/>
    <w:uiPriority w:val="1"/>
  </w:style>
  <w:style w:type="paragraph" w:styleId="Ballongtext">
    <w:name w:val="Balloon Text"/>
    <w:basedOn w:val="Normal"/>
    <w:link w:val="BallongtextChar"/>
    <w:uiPriority w:val="99"/>
    <w:semiHidden/>
    <w:unhideWhenUsed/>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Pr>
      <w:rFonts w:ascii="Tahoma" w:eastAsiaTheme="minorEastAsia" w:hAnsi="Tahoma" w:cs="Tahoma"/>
      <w:sz w:val="16"/>
      <w:szCs w:val="16"/>
    </w:rPr>
  </w:style>
  <w:style w:type="character" w:customStyle="1" w:styleId="Rubrik4Char">
    <w:name w:val="Rubrik 4 Char"/>
    <w:basedOn w:val="Standardstycketeckensnitt"/>
    <w:link w:val="Rubrik4"/>
    <w:uiPriority w:val="9"/>
    <w:semiHidden/>
    <w:rPr>
      <w:rFonts w:asciiTheme="majorHAnsi" w:eastAsiaTheme="majorEastAsia" w:hAnsiTheme="majorHAnsi" w:cstheme="majorBidi"/>
      <w:bCs/>
      <w:i/>
      <w:iCs/>
      <w:color w:val="auto"/>
      <w:sz w:val="23"/>
    </w:rPr>
  </w:style>
  <w:style w:type="character" w:customStyle="1" w:styleId="Rubrik5Char">
    <w:name w:val="Rubrik 5 Char"/>
    <w:basedOn w:val="Standardstycketeckensnitt"/>
    <w:link w:val="Rubrik5"/>
    <w:uiPriority w:val="9"/>
    <w:semiHidden/>
    <w:rPr>
      <w:rFonts w:asciiTheme="majorHAnsi" w:eastAsiaTheme="majorEastAsia" w:hAnsiTheme="majorHAnsi" w:cstheme="majorBidi"/>
      <w:color w:val="000000"/>
    </w:rPr>
  </w:style>
  <w:style w:type="character" w:customStyle="1" w:styleId="Rubrik6Char">
    <w:name w:val="Rubrik 6 Char"/>
    <w:basedOn w:val="Standardstycketeckensnitt"/>
    <w:link w:val="Rubrik6"/>
    <w:uiPriority w:val="9"/>
    <w:semiHidden/>
    <w:rPr>
      <w:rFonts w:asciiTheme="majorHAnsi" w:eastAsiaTheme="majorEastAsia" w:hAnsiTheme="majorHAnsi" w:cstheme="majorBidi"/>
      <w:i/>
      <w:iCs/>
      <w:color w:val="000000"/>
      <w:sz w:val="21"/>
    </w:rPr>
  </w:style>
  <w:style w:type="character" w:customStyle="1" w:styleId="Rubrik7Char">
    <w:name w:val="Rubrik 7 Char"/>
    <w:basedOn w:val="Standardstycketeckensnitt"/>
    <w:link w:val="Rubrik7"/>
    <w:uiPriority w:val="9"/>
    <w:semiHidden/>
    <w:rPr>
      <w:rFonts w:asciiTheme="majorHAnsi" w:eastAsiaTheme="majorEastAsia" w:hAnsiTheme="majorHAnsi" w:cstheme="majorBidi"/>
      <w:i/>
      <w:iCs/>
      <w:color w:val="000000"/>
      <w:sz w:val="21"/>
    </w:rPr>
  </w:style>
  <w:style w:type="character" w:customStyle="1" w:styleId="Rubrik8Char">
    <w:name w:val="Rubrik 8 Char"/>
    <w:basedOn w:val="Standardstycketeckensnitt"/>
    <w:link w:val="Rubrik8"/>
    <w:uiPriority w:val="9"/>
    <w:semiHidden/>
    <w:rPr>
      <w:rFonts w:asciiTheme="majorHAnsi" w:eastAsiaTheme="majorEastAsia" w:hAnsiTheme="majorHAnsi" w:cstheme="majorBidi"/>
      <w:color w:val="000000"/>
      <w:sz w:val="20"/>
      <w:szCs w:val="20"/>
    </w:rPr>
  </w:style>
  <w:style w:type="character" w:customStyle="1" w:styleId="Rubrik9Char">
    <w:name w:val="Rubrik 9 Char"/>
    <w:basedOn w:val="Standardstycketeckensnitt"/>
    <w:link w:val="Rubrik9"/>
    <w:uiPriority w:val="9"/>
    <w:semiHidden/>
    <w:rPr>
      <w:rFonts w:asciiTheme="majorHAnsi" w:eastAsiaTheme="majorEastAsia" w:hAnsiTheme="majorHAnsi" w:cstheme="majorBidi"/>
      <w:i/>
      <w:iCs/>
      <w:color w:val="000000"/>
      <w:sz w:val="20"/>
      <w:szCs w:val="20"/>
    </w:rPr>
  </w:style>
  <w:style w:type="paragraph" w:styleId="Beskrivning">
    <w:name w:val="caption"/>
    <w:basedOn w:val="Normal"/>
    <w:next w:val="Normal"/>
    <w:uiPriority w:val="35"/>
    <w:semiHidden/>
    <w:unhideWhenUsed/>
    <w:qFormat/>
    <w:pPr>
      <w:spacing w:line="240" w:lineRule="auto"/>
    </w:pPr>
    <w:rPr>
      <w:b/>
      <w:bCs/>
      <w:color w:val="2F5897" w:themeColor="text2"/>
      <w:sz w:val="18"/>
      <w:szCs w:val="18"/>
    </w:rPr>
  </w:style>
  <w:style w:type="character" w:styleId="Stark">
    <w:name w:val="Strong"/>
    <w:basedOn w:val="Standardstycketeckensnitt"/>
    <w:uiPriority w:val="22"/>
    <w:qFormat/>
    <w:rPr>
      <w:b/>
      <w:bCs/>
    </w:rPr>
  </w:style>
  <w:style w:type="character" w:styleId="Betoning">
    <w:name w:val="Emphasis"/>
    <w:basedOn w:val="Standardstycketeckensnitt"/>
    <w:uiPriority w:val="20"/>
    <w:qFormat/>
    <w:rPr>
      <w:i/>
      <w:iCs/>
      <w:color w:val="auto"/>
    </w:rPr>
  </w:style>
  <w:style w:type="paragraph" w:styleId="Liststycke">
    <w:name w:val="List Paragraph"/>
    <w:basedOn w:val="Normal"/>
    <w:uiPriority w:val="34"/>
    <w:qFormat/>
    <w:pPr>
      <w:spacing w:after="160" w:line="240" w:lineRule="auto"/>
      <w:ind w:left="1008" w:hanging="288"/>
      <w:contextualSpacing/>
    </w:pPr>
    <w:rPr>
      <w:rFonts w:eastAsiaTheme="minorHAnsi"/>
      <w:sz w:val="21"/>
    </w:rPr>
  </w:style>
  <w:style w:type="paragraph" w:styleId="Citat">
    <w:name w:val="Quote"/>
    <w:basedOn w:val="Normal"/>
    <w:next w:val="Normal"/>
    <w:link w:val="Cit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tChar">
    <w:name w:val="Citat Char"/>
    <w:basedOn w:val="Standardstycketeckensnitt"/>
    <w:link w:val="Citat"/>
    <w:uiPriority w:val="29"/>
    <w:rPr>
      <w:rFonts w:asciiTheme="majorHAnsi" w:hAnsiTheme="majorHAnsi"/>
      <w:i/>
      <w:iCs/>
      <w:color w:val="auto"/>
      <w:sz w:val="24"/>
    </w:rPr>
  </w:style>
  <w:style w:type="paragraph" w:styleId="Starktcitat">
    <w:name w:val="Intense Quote"/>
    <w:basedOn w:val="Normal"/>
    <w:next w:val="Normal"/>
    <w:link w:val="Starktcit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StarktcitatChar">
    <w:name w:val="Starkt citat Char"/>
    <w:basedOn w:val="Standardstycketeckensnitt"/>
    <w:link w:val="Starktcit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Diskretbetoning">
    <w:name w:val="Subtle Emphasis"/>
    <w:basedOn w:val="Standardstycketeckensnitt"/>
    <w:uiPriority w:val="19"/>
    <w:qFormat/>
    <w:rPr>
      <w:i/>
      <w:iCs/>
      <w:color w:val="auto"/>
    </w:rPr>
  </w:style>
  <w:style w:type="character" w:styleId="Starkbetoning">
    <w:name w:val="Intense Emphasis"/>
    <w:basedOn w:val="Standardstycketeckensnitt"/>
    <w:uiPriority w:val="21"/>
    <w:qFormat/>
    <w:rPr>
      <w:b/>
      <w:bCs/>
      <w:i/>
      <w:iCs/>
      <w:caps w:val="0"/>
      <w:smallCaps w:val="0"/>
      <w:color w:val="auto"/>
    </w:rPr>
  </w:style>
  <w:style w:type="character" w:styleId="Diskretreferens">
    <w:name w:val="Subtle Reference"/>
    <w:basedOn w:val="Standardstycketeckensnitt"/>
    <w:uiPriority w:val="31"/>
    <w:qFormat/>
    <w:rPr>
      <w:smallCaps/>
      <w:color w:val="auto"/>
      <w:u w:val="single"/>
    </w:rPr>
  </w:style>
  <w:style w:type="character" w:styleId="Starkreferens">
    <w:name w:val="Intense Reference"/>
    <w:basedOn w:val="Standardstycketeckensnitt"/>
    <w:uiPriority w:val="32"/>
    <w:qFormat/>
    <w:rPr>
      <w:b/>
      <w:bCs/>
      <w:caps w:val="0"/>
      <w:smallCaps w:val="0"/>
      <w:color w:val="auto"/>
      <w:spacing w:val="5"/>
      <w:u w:val="single"/>
    </w:rPr>
  </w:style>
  <w:style w:type="character" w:styleId="Bokenstitel">
    <w:name w:val="Book Title"/>
    <w:basedOn w:val="Standardstycketeckensnitt"/>
    <w:uiPriority w:val="33"/>
    <w:qFormat/>
    <w:rPr>
      <w:b/>
      <w:bCs/>
      <w:caps w:val="0"/>
      <w:smallCaps/>
      <w:spacing w:val="10"/>
    </w:rPr>
  </w:style>
  <w:style w:type="paragraph" w:styleId="Innehllsfrteckningsrubrik">
    <w:name w:val="TOC Heading"/>
    <w:basedOn w:val="Rubrik1"/>
    <w:next w:val="Normal"/>
    <w:uiPriority w:val="39"/>
    <w:semiHidden/>
    <w:unhideWhenUsed/>
    <w:qFormat/>
    <w:pPr>
      <w:spacing w:before="480" w:line="276" w:lineRule="auto"/>
      <w:outlineLvl w:val="9"/>
    </w:pPr>
    <w:rPr>
      <w:b/>
      <w:i w:val="0"/>
      <w:sz w:val="28"/>
      <w:szCs w:val="28"/>
    </w:rPr>
  </w:style>
  <w:style w:type="character" w:styleId="Platshllartext">
    <w:name w:val="Placeholder Text"/>
    <w:basedOn w:val="Standardstycketeckensnitt"/>
    <w:uiPriority w:val="99"/>
    <w:semiHidden/>
    <w:rPr>
      <w:color w:val="808080"/>
    </w:rPr>
  </w:style>
  <w:style w:type="paragraph" w:styleId="Sidfot">
    <w:name w:val="footer"/>
    <w:basedOn w:val="Normal"/>
    <w:link w:val="SidfotChar"/>
    <w:uiPriority w:val="99"/>
    <w:unhideWhenUsed/>
    <w:pPr>
      <w:tabs>
        <w:tab w:val="center" w:pos="4680"/>
        <w:tab w:val="right" w:pos="9360"/>
      </w:tabs>
      <w:spacing w:after="0" w:line="240" w:lineRule="auto"/>
    </w:pPr>
  </w:style>
  <w:style w:type="character" w:customStyle="1" w:styleId="SidfotChar">
    <w:name w:val="Sidfot Char"/>
    <w:basedOn w:val="Standardstycketeckensnitt"/>
    <w:link w:val="Sidfot"/>
    <w:uiPriority w:val="99"/>
  </w:style>
  <w:style w:type="character" w:styleId="Hyperlnk">
    <w:name w:val="Hyperlink"/>
    <w:basedOn w:val="Standardstycketeckensnitt"/>
    <w:uiPriority w:val="99"/>
    <w:unhideWhenUsed/>
    <w:rsid w:val="00856D0E"/>
    <w:rPr>
      <w:color w:val="3399FF" w:themeColor="hyperlink"/>
      <w:u w:val="single"/>
    </w:rPr>
  </w:style>
  <w:style w:type="character" w:styleId="Nmn">
    <w:name w:val="Mention"/>
    <w:basedOn w:val="Standardstycketeckensnitt"/>
    <w:uiPriority w:val="99"/>
    <w:semiHidden/>
    <w:unhideWhenUsed/>
    <w:rsid w:val="00856D0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facebook.com/l.php?u=http%3A%2F%2F10.0.20.2%2F&amp;h=ATPueJLLWGqkMFEE_41P9PgL7CXJC-g0VG-Pl7yJ3PP0_g6pckK4_cA-uwLinlL89sZL-OPVqtws7vW4yIvgDT1MosRSm4wWBKxBhA4gufnZ1ZW7i2Lpq8Coele_KUb584eiSA" TargetMode="External"/><Relationship Id="rId18" Type="http://schemas.openxmlformats.org/officeDocument/2006/relationships/hyperlink" Target="https://l.facebook.com/l.php?u=http%3A%2F%2F10.0.10.2%2F&amp;h=ATPueJLLWGqkMFEE_41P9PgL7CXJC-g0VG-Pl7yJ3PP0_g6pckK4_cA-uwLinlL89sZL-OPVqtws7vW4yIvgDT1MosRSm4wWBKxBhA4gufnZ1ZW7i2Lpq8Coele_KUb584eiSA"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l.facebook.com/l.php?u=http%3A%2F%2F10.0.20.2%2F&amp;h=ATPueJLLWGqkMFEE_41P9PgL7CXJC-g0VG-Pl7yJ3PP0_g6pckK4_cA-uwLinlL89sZL-OPVqtws7vW4yIvgDT1MosRSm4wWBKxBhA4gufnZ1ZW7i2Lpq8Coele_KUb584eiSA" TargetMode="External"/><Relationship Id="rId17" Type="http://schemas.openxmlformats.org/officeDocument/2006/relationships/hyperlink" Target="https://l.facebook.com/l.php?u=http%3A%2F%2F10.0.20.2%2F&amp;h=ATPueJLLWGqkMFEE_41P9PgL7CXJC-g0VG-Pl7yJ3PP0_g6pckK4_cA-uwLinlL89sZL-OPVqtws7vW4yIvgDT1MosRSm4wWBKxBhA4gufnZ1ZW7i2Lpq8Coele_KUb584eiSA"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l.facebook.com/l.php?u=http%3A%2F%2F10.0.20.2%2F&amp;h=ATPueJLLWGqkMFEE_41P9PgL7CXJC-g0VG-Pl7yJ3PP0_g6pckK4_cA-uwLinlL89sZL-OPVqtws7vW4yIvgDT1MosRSm4wWBKxBhA4gufnZ1ZW7i2Lpq8Coele_KUb584eiSA" TargetMode="External"/><Relationship Id="rId20" Type="http://schemas.openxmlformats.org/officeDocument/2006/relationships/hyperlink" Target="https://l.facebook.com/l.php?u=http%3A%2F%2F10.0.20.2%2F&amp;h=ATPueJLLWGqkMFEE_41P9PgL7CXJC-g0VG-Pl7yJ3PP0_g6pckK4_cA-uwLinlL89sZL-OPVqtws7vW4yIvgDT1MosRSm4wWBKxBhA4gufnZ1ZW7i2Lpq8Coele_KUb584eiS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facebook.com/l.php?u=http%3A%2F%2F10.0.20.1%2F&amp;h=ATPueJLLWGqkMFEE_41P9PgL7CXJC-g0VG-Pl7yJ3PP0_g6pckK4_cA-uwLinlL89sZL-OPVqtws7vW4yIvgDT1MosRSm4wWBKxBhA4gufnZ1ZW7i2Lpq8Coele_KUb584eiSA"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l.facebook.com/l.php?u=http%3A%2F%2F10.0.20.1%2F&amp;h=ATPueJLLWGqkMFEE_41P9PgL7CXJC-g0VG-Pl7yJ3PP0_g6pckK4_cA-uwLinlL89sZL-OPVqtws7vW4yIvgDT1MosRSm4wWBKxBhA4gufnZ1ZW7i2Lpq8Coele_KUb584eiSA" TargetMode="External"/><Relationship Id="rId23" Type="http://schemas.openxmlformats.org/officeDocument/2006/relationships/footer" Target="footer2.xml"/><Relationship Id="rId10" Type="http://schemas.openxmlformats.org/officeDocument/2006/relationships/hyperlink" Target="https://l.facebook.com/l.php?u=http%3A%2F%2F10.0.10.2%2F&amp;h=ATPueJLLWGqkMFEE_41P9PgL7CXJC-g0VG-Pl7yJ3PP0_g6pckK4_cA-uwLinlL89sZL-OPVqtws7vW4yIvgDT1MosRSm4wWBKxBhA4gufnZ1ZW7i2Lpq8Coele_KUb584eiSA" TargetMode="External"/><Relationship Id="rId19" Type="http://schemas.openxmlformats.org/officeDocument/2006/relationships/hyperlink" Target="https://l.facebook.com/l.php?u=http%3A%2F%2F10.0.20.1%2F&amp;h=ATPueJLLWGqkMFEE_41P9PgL7CXJC-g0VG-Pl7yJ3PP0_g6pckK4_cA-uwLinlL89sZL-OPVqtws7vW4yIvgDT1MosRSm4wWBKxBhA4gufnZ1ZW7i2Lpq8Coele_KUb584eiSA" TargetMode="External"/><Relationship Id="rId4" Type="http://schemas.openxmlformats.org/officeDocument/2006/relationships/styles" Target="styles.xml"/><Relationship Id="rId9" Type="http://schemas.openxmlformats.org/officeDocument/2006/relationships/hyperlink" Target="https://l.facebook.com/l.php?u=http%3A%2F%2F10.0.20.2%2F&amp;h=ATPueJLLWGqkMFEE_41P9PgL7CXJC-g0VG-Pl7yJ3PP0_g6pckK4_cA-uwLinlL89sZL-OPVqtws7vW4yIvgDT1MosRSm4wWBKxBhA4gufnZ1ZW7i2Lpq8Coele_KUb584eiSA" TargetMode="External"/><Relationship Id="rId14" Type="http://schemas.openxmlformats.org/officeDocument/2006/relationships/hyperlink" Target="https://l.facebook.com/l.php?u=http%3A%2F%2F10.0.10.2%2F&amp;h=ATPueJLLWGqkMFEE_41P9PgL7CXJC-g0VG-Pl7yJ3PP0_g6pckK4_cA-uwLinlL89sZL-OPVqtws7vW4yIvgDT1MosRSm4wWBKxBhA4gufnZ1ZW7i2Lpq8Coele_KUb584eiSA"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Rapport%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1363FC4E90E479B9A58FC38C68DA406"/>
        <w:category>
          <w:name w:val="Allmänt"/>
          <w:gallery w:val="placeholder"/>
        </w:category>
        <w:types>
          <w:type w:val="bbPlcHdr"/>
        </w:types>
        <w:behaviors>
          <w:behavior w:val="content"/>
        </w:behaviors>
        <w:guid w:val="{EB1425AC-BC17-4393-AA42-500F318F6E01}"/>
      </w:docPartPr>
      <w:docPartBody>
        <w:p w:rsidR="002A3DB9" w:rsidRDefault="00F31171" w:rsidP="00F31171">
          <w:pPr>
            <w:pStyle w:val="41363FC4E90E479B9A58FC38C68DA406"/>
          </w:pPr>
          <w:r>
            <w:rPr>
              <w:rFonts w:asciiTheme="majorHAnsi" w:eastAsiaTheme="majorEastAsia" w:hAnsiTheme="majorHAnsi" w:cstheme="majorBidi"/>
              <w:sz w:val="80"/>
              <w:szCs w:val="80"/>
            </w:rPr>
            <w:t>[Ange dokumentets rubrik]</w:t>
          </w:r>
        </w:p>
      </w:docPartBody>
    </w:docPart>
    <w:docPart>
      <w:docPartPr>
        <w:name w:val="FCDC62E0AA8C4680B628551B693DCE94"/>
        <w:category>
          <w:name w:val="Allmänt"/>
          <w:gallery w:val="placeholder"/>
        </w:category>
        <w:types>
          <w:type w:val="bbPlcHdr"/>
        </w:types>
        <w:behaviors>
          <w:behavior w:val="content"/>
        </w:behaviors>
        <w:guid w:val="{0BD0C453-A3B8-4AAA-BABA-F257B10C4626}"/>
      </w:docPartPr>
      <w:docPartBody>
        <w:p w:rsidR="002A3DB9" w:rsidRDefault="00F31171" w:rsidP="00F31171">
          <w:pPr>
            <w:pStyle w:val="FCDC62E0AA8C4680B628551B693DCE94"/>
          </w:pPr>
          <w:r>
            <w:rPr>
              <w:rFonts w:asciiTheme="majorHAnsi" w:eastAsiaTheme="majorEastAsia" w:hAnsiTheme="majorHAnsi" w:cstheme="majorBidi"/>
              <w:sz w:val="44"/>
              <w:szCs w:val="44"/>
            </w:rPr>
            <w:t>[Ange dokumentets underrubrik]</w:t>
          </w:r>
        </w:p>
      </w:docPartBody>
    </w:docPart>
    <w:docPart>
      <w:docPartPr>
        <w:name w:val="9ABB8C08F4774A90B623AD5F64978771"/>
        <w:category>
          <w:name w:val="Allmänt"/>
          <w:gallery w:val="placeholder"/>
        </w:category>
        <w:types>
          <w:type w:val="bbPlcHdr"/>
        </w:types>
        <w:behaviors>
          <w:behavior w:val="content"/>
        </w:behaviors>
        <w:guid w:val="{105AEC9D-3961-4BA5-AD78-ED927BA3D70A}"/>
      </w:docPartPr>
      <w:docPartBody>
        <w:p w:rsidR="00593FCE" w:rsidRDefault="00A90B46" w:rsidP="00A90B46">
          <w:pPr>
            <w:pStyle w:val="9ABB8C08F4774A90B623AD5F64978771"/>
          </w:pPr>
          <w:r>
            <w:rPr>
              <w:rFonts w:asciiTheme="majorHAnsi" w:eastAsiaTheme="majorEastAsia" w:hAnsiTheme="majorHAnsi" w:cstheme="majorBidi"/>
              <w:sz w:val="80"/>
              <w:szCs w:val="80"/>
            </w:rPr>
            <w:t>[Ange dokumentets rubrik]</w:t>
          </w:r>
        </w:p>
      </w:docPartBody>
    </w:docPart>
    <w:docPart>
      <w:docPartPr>
        <w:name w:val="DAFE12E2171A49F7BB54258A1F3EC194"/>
        <w:category>
          <w:name w:val="Allmänt"/>
          <w:gallery w:val="placeholder"/>
        </w:category>
        <w:types>
          <w:type w:val="bbPlcHdr"/>
        </w:types>
        <w:behaviors>
          <w:behavior w:val="content"/>
        </w:behaviors>
        <w:guid w:val="{9DDC2E8E-4600-4E99-B90E-379181A07ED2}"/>
      </w:docPartPr>
      <w:docPartBody>
        <w:p w:rsidR="00593FCE" w:rsidRDefault="00A90B46" w:rsidP="00A90B46">
          <w:pPr>
            <w:pStyle w:val="DAFE12E2171A49F7BB54258A1F3EC194"/>
          </w:pPr>
          <w:r>
            <w:rPr>
              <w:rFonts w:asciiTheme="majorHAnsi" w:eastAsiaTheme="majorEastAsia" w:hAnsiTheme="majorHAnsi" w:cstheme="majorBidi"/>
              <w:sz w:val="44"/>
              <w:szCs w:val="44"/>
            </w:rPr>
            <w:t>[Ange dokumentets underrubrik]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171"/>
    <w:rsid w:val="002A3DB9"/>
    <w:rsid w:val="003F0ECC"/>
    <w:rsid w:val="00416147"/>
    <w:rsid w:val="00416DFD"/>
    <w:rsid w:val="00507337"/>
    <w:rsid w:val="00593FCE"/>
    <w:rsid w:val="007F38CF"/>
    <w:rsid w:val="009C5E3C"/>
    <w:rsid w:val="00A90B46"/>
    <w:rsid w:val="00F3117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Rubrik1">
    <w:name w:val="heading 1"/>
    <w:basedOn w:val="Normal"/>
    <w:next w:val="Normal"/>
    <w:link w:val="Rubrik1Char"/>
    <w:uiPriority w:val="9"/>
    <w:qFormat/>
    <w:pPr>
      <w:keepNext/>
      <w:keepLines/>
      <w:spacing w:before="360" w:after="0" w:line="240" w:lineRule="auto"/>
      <w:outlineLvl w:val="0"/>
    </w:pPr>
    <w:rPr>
      <w:rFonts w:asciiTheme="majorHAnsi" w:eastAsiaTheme="majorEastAsia" w:hAnsiTheme="majorHAnsi" w:cstheme="majorBidi"/>
      <w:bCs/>
      <w:i/>
      <w:color w:val="4472C4" w:themeColor="accent1"/>
      <w:sz w:val="32"/>
      <w:szCs w:val="32"/>
    </w:rPr>
  </w:style>
  <w:style w:type="paragraph" w:styleId="Rubrik2">
    <w:name w:val="heading 2"/>
    <w:basedOn w:val="Normal"/>
    <w:next w:val="Normal"/>
    <w:link w:val="Rubrik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Rubrik3">
    <w:name w:val="heading 3"/>
    <w:basedOn w:val="Normal"/>
    <w:next w:val="Normal"/>
    <w:link w:val="Rubrik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BCB678CD433649728FE33A66B941EF1A">
    <w:name w:val="BCB678CD433649728FE33A66B941EF1A"/>
  </w:style>
  <w:style w:type="paragraph" w:customStyle="1" w:styleId="E7EC9732DEC2492084DB9E52687BCCD6">
    <w:name w:val="E7EC9732DEC2492084DB9E52687BCCD6"/>
  </w:style>
  <w:style w:type="paragraph" w:customStyle="1" w:styleId="CF7E81C26FA04700A071EC8D69168584">
    <w:name w:val="CF7E81C26FA04700A071EC8D69168584"/>
  </w:style>
  <w:style w:type="character" w:customStyle="1" w:styleId="Rubrik1Char">
    <w:name w:val="Rubrik 1 Char"/>
    <w:basedOn w:val="Standardstycketeckensnitt"/>
    <w:link w:val="Rubrik1"/>
    <w:uiPriority w:val="9"/>
    <w:rPr>
      <w:rFonts w:asciiTheme="majorHAnsi" w:eastAsiaTheme="majorEastAsia" w:hAnsiTheme="majorHAnsi" w:cstheme="majorBidi"/>
      <w:bCs/>
      <w:i/>
      <w:color w:val="4472C4" w:themeColor="accent1"/>
      <w:sz w:val="32"/>
      <w:szCs w:val="32"/>
    </w:rPr>
  </w:style>
  <w:style w:type="character" w:customStyle="1" w:styleId="Rubrik2Char">
    <w:name w:val="Rubrik 2 Char"/>
    <w:basedOn w:val="Standardstycketeckensnitt"/>
    <w:link w:val="Rubrik2"/>
    <w:uiPriority w:val="9"/>
    <w:rPr>
      <w:rFonts w:asciiTheme="majorHAnsi" w:eastAsiaTheme="majorEastAsia" w:hAnsiTheme="majorHAnsi" w:cstheme="majorBidi"/>
      <w:bCs/>
      <w:color w:val="44546A" w:themeColor="text2"/>
      <w:sz w:val="28"/>
      <w:szCs w:val="28"/>
    </w:rPr>
  </w:style>
  <w:style w:type="character" w:customStyle="1" w:styleId="Rubrik3Char">
    <w:name w:val="Rubrik 3 Char"/>
    <w:basedOn w:val="Standardstycketeckensnitt"/>
    <w:link w:val="Rubrik3"/>
    <w:uiPriority w:val="9"/>
    <w:rPr>
      <w:rFonts w:eastAsiaTheme="majorEastAsia" w:cstheme="majorBidi"/>
      <w:b/>
      <w:bCs/>
      <w:caps/>
      <w:color w:val="44546A" w:themeColor="text2"/>
    </w:rPr>
  </w:style>
  <w:style w:type="paragraph" w:customStyle="1" w:styleId="E181A4C3A38E450D9C3E61C8022BC97B">
    <w:name w:val="E181A4C3A38E450D9C3E61C8022BC97B"/>
  </w:style>
  <w:style w:type="paragraph" w:customStyle="1" w:styleId="41363FC4E90E479B9A58FC38C68DA406">
    <w:name w:val="41363FC4E90E479B9A58FC38C68DA406"/>
    <w:rsid w:val="00F31171"/>
  </w:style>
  <w:style w:type="paragraph" w:customStyle="1" w:styleId="FCDC62E0AA8C4680B628551B693DCE94">
    <w:name w:val="FCDC62E0AA8C4680B628551B693DCE94"/>
    <w:rsid w:val="00F31171"/>
  </w:style>
  <w:style w:type="paragraph" w:customStyle="1" w:styleId="3B120031865C41788895702E2C67F06D">
    <w:name w:val="3B120031865C41788895702E2C67F06D"/>
    <w:rsid w:val="00F31171"/>
  </w:style>
  <w:style w:type="paragraph" w:customStyle="1" w:styleId="9ABB8C08F4774A90B623AD5F64978771">
    <w:name w:val="9ABB8C08F4774A90B623AD5F64978771"/>
    <w:rsid w:val="00A90B46"/>
  </w:style>
  <w:style w:type="paragraph" w:customStyle="1" w:styleId="DAFE12E2171A49F7BB54258A1F3EC194">
    <w:name w:val="DAFE12E2171A49F7BB54258A1F3EC194"/>
    <w:rsid w:val="00A90B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2.xml><?xml version="1.0" encoding="utf-8"?>
<ds:datastoreItem xmlns:ds="http://schemas.openxmlformats.org/officeDocument/2006/customXml" ds:itemID="{E7EF253D-5D91-4E07-880D-BE8693605D6E}">
  <ds:schemaRefs>
    <ds:schemaRef ds:uri="http://schemas.microsoft.com/sharepoint/v3/contenttype/forms"/>
  </ds:schemaRefs>
</ds:datastoreItem>
</file>

<file path=customXml/itemProps3.xml><?xml version="1.0" encoding="utf-8"?>
<ds:datastoreItem xmlns:ds="http://schemas.openxmlformats.org/officeDocument/2006/customXml" ds:itemID="{C8B1E273-A923-47C0-8E44-9A3F6EACF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(Executive).dotx</Template>
  <TotalTime>4510</TotalTime>
  <Pages>6</Pages>
  <Words>1966</Words>
  <Characters>10426</Characters>
  <Application>Microsoft Office Word</Application>
  <DocSecurity>0</DocSecurity>
  <Lines>86</Lines>
  <Paragraphs>24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TCP/IP ATTACK</vt:lpstr>
      <vt:lpstr/>
    </vt:vector>
  </TitlesOfParts>
  <Company/>
  <LinksUpToDate>false</LinksUpToDate>
  <CharactersWithSpaces>12368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TCP/IP ATTACK</dc:title>
  <dc:subject>Av Evan Saboo – saboo@kth.se</dc:subject>
  <dc:creator>Evan saboo</dc:creator>
  <cp:keywords/>
  <cp:lastModifiedBy>Evan saboo</cp:lastModifiedBy>
  <cp:revision>42</cp:revision>
  <cp:lastPrinted>2017-04-26T17:17:00Z</cp:lastPrinted>
  <dcterms:created xsi:type="dcterms:W3CDTF">2017-04-12T10:47:00Z</dcterms:created>
  <dcterms:modified xsi:type="dcterms:W3CDTF">2017-04-26T17:18:00Z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