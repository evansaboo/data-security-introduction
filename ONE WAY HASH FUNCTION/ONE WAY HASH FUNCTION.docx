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:rsidR="00E3179A" w:rsidRDefault="00E3179A"/>
        <w:tbl>
          <w:tblPr>
            <w:tblpPr w:leftFromText="187" w:rightFromText="187" w:bottomFromText="720" w:vertAnchor="page" w:horzAnchor="page" w:tblpXSpec="center" w:tblpY="3646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022"/>
          </w:tblGrid>
          <w:tr w:rsidR="003420D0" w:rsidTr="003420D0">
            <w:tc>
              <w:tcPr>
                <w:tcW w:w="9552" w:type="dxa"/>
              </w:tcPr>
              <w:sdt>
                <w:sdtPr>
                  <w:rPr>
                    <w:sz w:val="96"/>
                  </w:rPr>
                  <w:alias w:val="Rubrik"/>
                  <w:id w:val="-308007970"/>
                  <w:placeholder>
                    <w:docPart w:val="41363FC4E90E479B9A58FC38C68DA40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420D0" w:rsidRDefault="007F7126" w:rsidP="003420D0">
                    <w:pPr>
                      <w:pStyle w:val="Rubrik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ONE WAY HASH FUNCTION</w:t>
                    </w:r>
                  </w:p>
                </w:sdtContent>
              </w:sdt>
            </w:tc>
          </w:tr>
          <w:tr w:rsidR="003420D0" w:rsidTr="003420D0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Underrubrik"/>
                  <w:id w:val="758173203"/>
                  <w:placeholder>
                    <w:docPart w:val="FCDC62E0AA8C4680B628551B693DCE94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3420D0" w:rsidRDefault="003420D0" w:rsidP="003420D0">
                    <w:pPr>
                      <w:pStyle w:val="Underrubrik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Av Evan Saboo – saboo@kth.se</w:t>
                    </w:r>
                  </w:p>
                </w:sdtContent>
              </w:sdt>
            </w:tc>
          </w:tr>
          <w:tr w:rsidR="003420D0" w:rsidTr="003420D0">
            <w:tc>
              <w:tcPr>
                <w:tcW w:w="0" w:type="auto"/>
                <w:vAlign w:val="bottom"/>
              </w:tcPr>
              <w:p w:rsidR="003420D0" w:rsidRDefault="003420D0" w:rsidP="003420D0"/>
            </w:tc>
          </w:tr>
          <w:tr w:rsidR="003420D0" w:rsidTr="003420D0">
            <w:tc>
              <w:tcPr>
                <w:tcW w:w="0" w:type="auto"/>
                <w:vAlign w:val="bottom"/>
              </w:tcPr>
              <w:p w:rsidR="003420D0" w:rsidRDefault="003420D0" w:rsidP="003420D0">
                <w:pPr>
                  <w:jc w:val="center"/>
                </w:pPr>
              </w:p>
            </w:tc>
          </w:tr>
          <w:tr w:rsidR="003420D0" w:rsidTr="003420D0">
            <w:tc>
              <w:tcPr>
                <w:tcW w:w="0" w:type="auto"/>
                <w:vAlign w:val="bottom"/>
              </w:tcPr>
              <w:p w:rsidR="003420D0" w:rsidRDefault="003420D0" w:rsidP="003420D0">
                <w:pPr>
                  <w:jc w:val="center"/>
                </w:pPr>
              </w:p>
            </w:tc>
          </w:tr>
        </w:tbl>
        <w:p w:rsidR="00E3179A" w:rsidRDefault="003713EA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  <w:br w:type="page"/>
          </w:r>
        </w:p>
      </w:sdtContent>
    </w:sdt>
    <w:sdt>
      <w:sdtPr>
        <w:alias w:val="Rubrik"/>
        <w:id w:val="598529223"/>
        <w:placeholder>
          <w:docPart w:val="BCB678CD433649728FE33A66B941EF1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E3179A" w:rsidRPr="007F7126" w:rsidRDefault="007F7126">
          <w:pPr>
            <w:pStyle w:val="Rubrik"/>
          </w:pPr>
          <w:r>
            <w:t>ONE WAY HASH FUNCTION</w:t>
          </w:r>
        </w:p>
      </w:sdtContent>
    </w:sdt>
    <w:p w:rsidR="00E3179A" w:rsidRPr="007F7126" w:rsidRDefault="00D840D5">
      <w:pPr>
        <w:pStyle w:val="Underrubrik"/>
      </w:pPr>
      <w:sdt>
        <w:sdtPr>
          <w:alias w:val="Underrubrik"/>
          <w:id w:val="-723052804"/>
          <w:placeholder>
            <w:docPart w:val="E7EC9732DEC2492084DB9E52687BCCD6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3420D0" w:rsidRPr="007F7126">
            <w:t>Av Evan Saboo – saboo@kth.se</w:t>
          </w:r>
        </w:sdtContent>
      </w:sdt>
    </w:p>
    <w:p w:rsidR="00E3179A" w:rsidRPr="003420D0" w:rsidRDefault="003420D0" w:rsidP="003420D0">
      <w:pPr>
        <w:pStyle w:val="Rubrik"/>
        <w:rPr>
          <w:sz w:val="52"/>
        </w:rPr>
      </w:pPr>
      <w:r w:rsidRPr="003420D0">
        <w:rPr>
          <w:sz w:val="52"/>
        </w:rPr>
        <w:t>Uppgift</w:t>
      </w:r>
      <w:r w:rsidR="00DA4ACC">
        <w:rPr>
          <w:sz w:val="52"/>
        </w:rPr>
        <w:t xml:space="preserve"> </w:t>
      </w:r>
      <w:r w:rsidR="006850F2">
        <w:rPr>
          <w:sz w:val="52"/>
        </w:rPr>
        <w:t>1</w:t>
      </w:r>
      <w:r w:rsidRPr="003420D0">
        <w:rPr>
          <w:sz w:val="52"/>
        </w:rPr>
        <w:t>.</w:t>
      </w:r>
    </w:p>
    <w:p w:rsidR="003420D0" w:rsidRDefault="003420D0" w:rsidP="003420D0">
      <w:pPr>
        <w:pStyle w:val="Underrubrik"/>
      </w:pPr>
      <w:r>
        <w:t xml:space="preserve">Fråga </w:t>
      </w:r>
      <w:r w:rsidR="006850F2">
        <w:t>1</w:t>
      </w:r>
      <w:r>
        <w:t xml:space="preserve">.1: </w:t>
      </w:r>
    </w:p>
    <w:p w:rsidR="003420D0" w:rsidRDefault="003420D0" w:rsidP="003420D0">
      <w:r>
        <w:t>Skillnaden mellan algoritmerna är längden: Man kan se direkt att MD5 är har den minsta längden av alla 3 hash funktionerna, sedan kommer SH1 och till sista har SH256 den längsta hashen. M</w:t>
      </w:r>
      <w:r w:rsidR="001C6165">
        <w:t xml:space="preserve">D5 har 32 </w:t>
      </w:r>
      <w:r w:rsidR="001A3C72">
        <w:t>karaktärer, SHA1 har 40</w:t>
      </w:r>
      <w:r>
        <w:t xml:space="preserve"> karaktärer och SHA256 har 64 karaktärer. Man kan också se att </w:t>
      </w:r>
      <w:r w:rsidR="00B55F44">
        <w:t xml:space="preserve">alla karaktärer i varje hash har bara karaktären 0 till </w:t>
      </w:r>
      <w:r w:rsidR="00AD2FE8">
        <w:t>9 och a till f</w:t>
      </w:r>
      <w:r w:rsidR="00B55F44">
        <w:t>, vilket betyder att alla hasher representeras som hexadecimal.</w:t>
      </w:r>
    </w:p>
    <w:p w:rsidR="00B55F44" w:rsidRDefault="00DA4ACC" w:rsidP="00B55F44">
      <w:pPr>
        <w:pStyle w:val="Underrubrik"/>
      </w:pPr>
      <w:r>
        <w:t>Fråga 2</w:t>
      </w:r>
      <w:r w:rsidR="00B55F44">
        <w:t>.2:</w:t>
      </w:r>
    </w:p>
    <w:p w:rsidR="00B55F44" w:rsidRDefault="00B55F44" w:rsidP="00B55F44">
      <w:r>
        <w:t>MD5= 2b35ddc8da488848ebc90b58ab3d3ab6</w:t>
      </w:r>
    </w:p>
    <w:p w:rsidR="00B55F44" w:rsidRDefault="00B55F44" w:rsidP="00B55F44">
      <w:r>
        <w:t>SHA1= f02b03b3619788d92b2f82a31d004d516007185d</w:t>
      </w:r>
    </w:p>
    <w:p w:rsidR="00B55F44" w:rsidRDefault="00B55F44" w:rsidP="00B55F44">
      <w:r>
        <w:t>SHA256= 7b2eb668d467b05f8338a5eb57b9f0741c625565af9affee831b65d315976ac0</w:t>
      </w:r>
    </w:p>
    <w:p w:rsidR="00DA4ACC" w:rsidRDefault="00DA4ACC" w:rsidP="00B55F44"/>
    <w:p w:rsidR="00DA4ACC" w:rsidRDefault="00DA4ACC" w:rsidP="00DA4ACC">
      <w:pPr>
        <w:pStyle w:val="Rubrik"/>
        <w:rPr>
          <w:sz w:val="52"/>
        </w:rPr>
      </w:pPr>
      <w:r w:rsidRPr="003420D0">
        <w:rPr>
          <w:sz w:val="52"/>
        </w:rPr>
        <w:t>Uppgift</w:t>
      </w:r>
      <w:r w:rsidR="006850F2">
        <w:rPr>
          <w:sz w:val="52"/>
        </w:rPr>
        <w:t xml:space="preserve"> 2</w:t>
      </w:r>
      <w:r>
        <w:rPr>
          <w:sz w:val="52"/>
        </w:rPr>
        <w:t>.</w:t>
      </w:r>
    </w:p>
    <w:p w:rsidR="00DA4ACC" w:rsidRDefault="00DA4ACC" w:rsidP="00DA4ACC">
      <w:pPr>
        <w:pStyle w:val="Underrubrik"/>
      </w:pPr>
      <w:r>
        <w:t>Fråga 2.3:</w:t>
      </w:r>
    </w:p>
    <w:p w:rsidR="006B1F03" w:rsidRPr="006B1F03" w:rsidRDefault="001D059C" w:rsidP="006B1F03">
      <w:r>
        <w:t>Jag testade</w:t>
      </w:r>
      <w:r w:rsidR="006B1F03" w:rsidRPr="006B1F03">
        <w:t xml:space="preserve"> med flera nycklar (från en </w:t>
      </w:r>
      <w:r w:rsidR="006B1F03">
        <w:t xml:space="preserve">karaktär </w:t>
      </w:r>
      <w:r w:rsidR="006B1F03" w:rsidRPr="006B1F03">
        <w:t xml:space="preserve">till 64 </w:t>
      </w:r>
      <w:r w:rsidR="006B1F03">
        <w:t>karaktären</w:t>
      </w:r>
      <w:r w:rsidR="006B1F03" w:rsidRPr="006B1F03">
        <w:t>) och även den största nyckeln f</w:t>
      </w:r>
      <w:r>
        <w:t>ungerar med alla hash-funktioner</w:t>
      </w:r>
      <w:r w:rsidR="006B1F03" w:rsidRPr="006B1F03">
        <w:t>.</w:t>
      </w:r>
      <w:r>
        <w:br/>
      </w:r>
      <w:r w:rsidR="006B1F03" w:rsidRPr="006B1F03">
        <w:t>Men efter en del efterforskningar fick jag veta att varje hash</w:t>
      </w:r>
      <w:r>
        <w:t>-</w:t>
      </w:r>
      <w:r w:rsidR="006B1F03" w:rsidRPr="006B1F03">
        <w:t>funktion har sin egen HMAC gräns.</w:t>
      </w:r>
    </w:p>
    <w:p w:rsidR="006B1F03" w:rsidRPr="006B1F03" w:rsidRDefault="006B1F03" w:rsidP="006B1F03">
      <w:r w:rsidRPr="006B1F03">
        <w:t>MD5 har ca. 2³² bits HMAC gräns.</w:t>
      </w:r>
    </w:p>
    <w:p w:rsidR="00E3179A" w:rsidRDefault="006B1F03" w:rsidP="006B1F03">
      <w:r w:rsidRPr="006B1F03">
        <w:t>SHA1 och SHA256 har ca. 2⁶⁴</w:t>
      </w:r>
      <w:r>
        <w:t xml:space="preserve"> </w:t>
      </w:r>
      <w:r w:rsidRPr="006B1F03">
        <w:t>bits HMAC gräns.</w:t>
      </w:r>
    </w:p>
    <w:p w:rsidR="006B1F03" w:rsidRDefault="006B1F03" w:rsidP="006B1F03"/>
    <w:p w:rsidR="006B1F03" w:rsidRPr="00E064A8" w:rsidRDefault="006B1F03" w:rsidP="006850F2">
      <w:pPr>
        <w:pStyle w:val="Underrubrik"/>
        <w:rPr>
          <w:lang w:val="en-US"/>
        </w:rPr>
      </w:pPr>
      <w:r w:rsidRPr="00E064A8">
        <w:rPr>
          <w:lang w:val="en-US"/>
        </w:rPr>
        <w:t>Fråga 2.4:</w:t>
      </w:r>
    </w:p>
    <w:p w:rsidR="006B1F03" w:rsidRPr="006B1F03" w:rsidRDefault="006850F2" w:rsidP="006B1F03">
      <w:pPr>
        <w:rPr>
          <w:lang w:val="en-US"/>
        </w:rPr>
      </w:pPr>
      <w:r>
        <w:rPr>
          <w:lang w:val="en-US"/>
        </w:rPr>
        <w:t>HMAC-MD5</w:t>
      </w:r>
      <w:r w:rsidR="006B1F03" w:rsidRPr="006B1F03">
        <w:rPr>
          <w:lang w:val="en-US"/>
        </w:rPr>
        <w:t>= 7fce5c5f3c56c982ab5a47c0984313a1</w:t>
      </w:r>
    </w:p>
    <w:p w:rsidR="006B1F03" w:rsidRPr="006B1F03" w:rsidRDefault="006850F2" w:rsidP="006B1F03">
      <w:pPr>
        <w:rPr>
          <w:lang w:val="en-US"/>
        </w:rPr>
      </w:pPr>
      <w:r>
        <w:rPr>
          <w:lang w:val="en-US"/>
        </w:rPr>
        <w:t>HMAC-SHA1</w:t>
      </w:r>
      <w:r w:rsidR="006B1F03" w:rsidRPr="006B1F03">
        <w:rPr>
          <w:lang w:val="en-US"/>
        </w:rPr>
        <w:t>= 3f01a9f71857553ff5265333dc4e35d4c72922b7</w:t>
      </w:r>
    </w:p>
    <w:p w:rsidR="006B1F03" w:rsidRPr="00E064A8" w:rsidRDefault="006850F2" w:rsidP="006B1F03">
      <w:r w:rsidRPr="00E064A8">
        <w:lastRenderedPageBreak/>
        <w:t>HMAC-SHA256</w:t>
      </w:r>
      <w:r w:rsidR="006B1F03" w:rsidRPr="00E064A8">
        <w:t>= 591dc585415ba3b262e2a3ad95a6bbfe09d336e9da33f47139606fe2e176e3b0</w:t>
      </w:r>
    </w:p>
    <w:p w:rsidR="006850F2" w:rsidRPr="00E064A8" w:rsidRDefault="006850F2" w:rsidP="006B1F03"/>
    <w:p w:rsidR="006850F2" w:rsidRDefault="006850F2" w:rsidP="006850F2">
      <w:pPr>
        <w:pStyle w:val="Rubrik"/>
        <w:rPr>
          <w:sz w:val="52"/>
        </w:rPr>
      </w:pPr>
      <w:r w:rsidRPr="003420D0">
        <w:rPr>
          <w:sz w:val="52"/>
        </w:rPr>
        <w:t>Uppgift</w:t>
      </w:r>
      <w:r>
        <w:rPr>
          <w:sz w:val="52"/>
        </w:rPr>
        <w:t xml:space="preserve"> 3.</w:t>
      </w:r>
    </w:p>
    <w:p w:rsidR="000A4FA8" w:rsidRDefault="006850F2" w:rsidP="006850F2">
      <w:r>
        <w:t>Fråga 3</w:t>
      </w:r>
      <w:r w:rsidR="000A4FA8">
        <w:t>:</w:t>
      </w:r>
    </w:p>
    <w:p w:rsidR="000A4FA8" w:rsidRDefault="000A4FA8" w:rsidP="000A4FA8">
      <w:pPr>
        <w:pBdr>
          <w:bottom w:val="single" w:sz="6" w:space="1" w:color="auto"/>
        </w:pBdr>
      </w:pPr>
      <w:r w:rsidRPr="000A4FA8">
        <w:t xml:space="preserve">Om man flippar sista biten i texten "saboo@kth.se" ("01100001" </w:t>
      </w:r>
      <w:r>
        <w:t>-&gt; "11100001") omvandlas det till "</w:t>
      </w:r>
      <w:r w:rsidRPr="000A4FA8">
        <w:t xml:space="preserve"> </w:t>
      </w:r>
      <w:hyperlink r:id="rId9" w:history="1">
        <w:r w:rsidR="00856D0E" w:rsidRPr="0090255A">
          <w:rPr>
            <w:rStyle w:val="Hyperlnk"/>
          </w:rPr>
          <w:t>óaboo@kth.se</w:t>
        </w:r>
      </w:hyperlink>
      <w:r w:rsidRPr="000A4FA8">
        <w:t>"</w:t>
      </w:r>
    </w:p>
    <w:p w:rsidR="00856D0E" w:rsidRDefault="00856D0E" w:rsidP="000A4FA8">
      <w:pPr>
        <w:pBdr>
          <w:bottom w:val="single" w:sz="6" w:space="1" w:color="auto"/>
        </w:pBdr>
      </w:pPr>
    </w:p>
    <w:p w:rsidR="000A4FA8" w:rsidRDefault="000A4FA8" w:rsidP="000A4FA8">
      <w:pPr>
        <w:rPr>
          <w:lang w:val="en-US"/>
        </w:rPr>
      </w:pPr>
      <w:r>
        <w:rPr>
          <w:lang w:val="en-US"/>
        </w:rPr>
        <w:t>SHA1</w:t>
      </w:r>
      <w:r w:rsidRPr="000A4FA8">
        <w:rPr>
          <w:lang w:val="en-US"/>
        </w:rPr>
        <w:t>= f02b03b3619788d92b2f82a31d004d516007185d</w:t>
      </w:r>
    </w:p>
    <w:p w:rsidR="000A4FA8" w:rsidRPr="000A4FA8" w:rsidRDefault="000A4FA8" w:rsidP="000A4FA8">
      <w:pPr>
        <w:rPr>
          <w:lang w:val="en-US"/>
        </w:rPr>
      </w:pPr>
      <w:r>
        <w:rPr>
          <w:lang w:val="en-US"/>
        </w:rPr>
        <w:t>Blir till</w:t>
      </w:r>
      <w:r w:rsidRPr="000A4FA8">
        <w:rPr>
          <w:lang w:val="en-US"/>
        </w:rPr>
        <w:t xml:space="preserve"> -&gt;</w:t>
      </w:r>
    </w:p>
    <w:p w:rsidR="000A4FA8" w:rsidRDefault="000A4FA8" w:rsidP="000A4FA8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SHA1</w:t>
      </w:r>
      <w:r w:rsidRPr="000A4FA8">
        <w:rPr>
          <w:lang w:val="en-US"/>
        </w:rPr>
        <w:t>= 8ceee8c5a674b76b06bb59421bfd01</w:t>
      </w:r>
      <w:r w:rsidR="00856D0E">
        <w:rPr>
          <w:lang w:val="en-US"/>
        </w:rPr>
        <w:t>6d385f3cb2</w:t>
      </w:r>
    </w:p>
    <w:p w:rsidR="000A4FA8" w:rsidRPr="00856D0E" w:rsidRDefault="000A4FA8" w:rsidP="000A4FA8">
      <w:pPr>
        <w:rPr>
          <w:lang w:val="en-US"/>
        </w:rPr>
      </w:pPr>
      <w:r w:rsidRPr="00856D0E">
        <w:rPr>
          <w:lang w:val="en-US"/>
        </w:rPr>
        <w:t xml:space="preserve">SHA256= 7b2eb668d467b05f8338a5eb57b9f0741c625565af9affee831b65d315976ac0 </w:t>
      </w:r>
    </w:p>
    <w:p w:rsidR="000A4FA8" w:rsidRPr="00E064A8" w:rsidRDefault="000A4FA8" w:rsidP="000A4FA8">
      <w:pPr>
        <w:rPr>
          <w:lang w:val="en-US"/>
        </w:rPr>
      </w:pPr>
      <w:r w:rsidRPr="00E064A8">
        <w:rPr>
          <w:lang w:val="en-US"/>
        </w:rPr>
        <w:t>Blir till -&gt;</w:t>
      </w:r>
    </w:p>
    <w:p w:rsidR="000A4FA8" w:rsidRPr="00E064A8" w:rsidRDefault="000A4FA8" w:rsidP="000A4FA8">
      <w:pPr>
        <w:pBdr>
          <w:bottom w:val="single" w:sz="6" w:space="1" w:color="auto"/>
        </w:pBdr>
        <w:rPr>
          <w:lang w:val="en-US"/>
        </w:rPr>
      </w:pPr>
      <w:r w:rsidRPr="00E064A8">
        <w:rPr>
          <w:lang w:val="en-US"/>
        </w:rPr>
        <w:t>SHA256= d54a5272b8de476bb14c3c69ef33dccbdd4330695b9be85ddae9de2e930585ae</w:t>
      </w:r>
    </w:p>
    <w:p w:rsidR="00856D0E" w:rsidRPr="00E064A8" w:rsidRDefault="00856D0E" w:rsidP="006B1F03">
      <w:pPr>
        <w:rPr>
          <w:lang w:val="en-US"/>
        </w:rPr>
      </w:pPr>
    </w:p>
    <w:p w:rsidR="006850F2" w:rsidRDefault="00856D0E" w:rsidP="006B1F03">
      <w:r w:rsidRPr="00856D0E">
        <w:t>Om man jämför alla hash functions kan man se att även om man ändrar minst en bokstav kommer hela hash functionen att ändras</w:t>
      </w:r>
      <w:bookmarkStart w:id="0" w:name="_GoBack"/>
      <w:bookmarkEnd w:id="0"/>
      <w:r w:rsidRPr="00856D0E">
        <w:t>.</w:t>
      </w:r>
    </w:p>
    <w:p w:rsidR="00856D0E" w:rsidRDefault="00856D0E" w:rsidP="006B1F03"/>
    <w:p w:rsidR="00856D0E" w:rsidRDefault="00856D0E" w:rsidP="00856D0E">
      <w:pPr>
        <w:pStyle w:val="Underrubrik"/>
      </w:pPr>
      <w:r>
        <w:t>Fråga 3.5:</w:t>
      </w:r>
    </w:p>
    <w:p w:rsidR="007E2F19" w:rsidRPr="007E2F19" w:rsidRDefault="007E2F19" w:rsidP="007E2F19">
      <w:r>
        <w:t xml:space="preserve">I observationen har jag räknat ut att det är 52 bitar som är likadana i MD hashen, och 126 </w:t>
      </w:r>
      <w:r w:rsidR="00783F20">
        <w:t>bitar var</w:t>
      </w:r>
      <w:r>
        <w:t xml:space="preserve"> likadana mellan vanliga hashen och den modifierade hashen.</w:t>
      </w:r>
    </w:p>
    <w:p w:rsidR="00856D0E" w:rsidRDefault="00856D0E" w:rsidP="00856D0E">
      <w:r>
        <w:t>MD5 = 52 bitar</w:t>
      </w:r>
    </w:p>
    <w:p w:rsidR="00856D0E" w:rsidRDefault="00856D0E" w:rsidP="00856D0E">
      <w:r>
        <w:t>SH256 = 126 bitar</w:t>
      </w:r>
    </w:p>
    <w:p w:rsidR="007A4923" w:rsidRDefault="007A4923" w:rsidP="00856D0E"/>
    <w:p w:rsidR="007A4923" w:rsidRDefault="007A4923" w:rsidP="00856D0E"/>
    <w:p w:rsidR="007A4923" w:rsidRDefault="007A4923" w:rsidP="00856D0E"/>
    <w:p w:rsidR="007A4923" w:rsidRDefault="007A4923" w:rsidP="00856D0E"/>
    <w:p w:rsidR="007A4923" w:rsidRDefault="007A4923" w:rsidP="00856D0E"/>
    <w:p w:rsidR="007A4923" w:rsidRPr="00E064A8" w:rsidRDefault="007A4923" w:rsidP="007A4923">
      <w:pPr>
        <w:pStyle w:val="Rubrik"/>
        <w:rPr>
          <w:sz w:val="52"/>
        </w:rPr>
      </w:pPr>
      <w:r w:rsidRPr="00E064A8">
        <w:rPr>
          <w:sz w:val="52"/>
        </w:rPr>
        <w:t>Uppgift 4.</w:t>
      </w:r>
    </w:p>
    <w:p w:rsidR="007A4923" w:rsidRPr="00A46E8A" w:rsidRDefault="007A4923" w:rsidP="007A4923">
      <w:pPr>
        <w:pStyle w:val="Underrubrik"/>
        <w:rPr>
          <w:lang w:val="en-US"/>
        </w:rPr>
      </w:pPr>
      <w:r w:rsidRPr="00A46E8A">
        <w:rPr>
          <w:lang w:val="en-US"/>
        </w:rPr>
        <w:t>Fråga 4.6:</w:t>
      </w:r>
    </w:p>
    <w:p w:rsidR="007A4923" w:rsidRPr="00A46E8A" w:rsidRDefault="007A4923" w:rsidP="007A4923">
      <w:pPr>
        <w:rPr>
          <w:lang w:val="en-US"/>
        </w:rPr>
      </w:pPr>
      <w:r w:rsidRPr="00A46E8A">
        <w:rPr>
          <w:lang w:val="en-US"/>
        </w:rPr>
        <w:t>IV1013-key</w:t>
      </w:r>
      <w:r w:rsidR="00695E62">
        <w:rPr>
          <w:lang w:val="en-US"/>
        </w:rPr>
        <w:t xml:space="preserve"> = </w:t>
      </w:r>
      <w:r w:rsidR="00695E62" w:rsidRPr="00695E62">
        <w:rPr>
          <w:lang w:val="en-US"/>
        </w:rPr>
        <w:t>37</w:t>
      </w:r>
      <w:r w:rsidR="00695E62">
        <w:rPr>
          <w:lang w:val="en-US"/>
        </w:rPr>
        <w:t xml:space="preserve"> </w:t>
      </w:r>
      <w:r w:rsidR="00695E62" w:rsidRPr="00695E62">
        <w:rPr>
          <w:lang w:val="en-US"/>
        </w:rPr>
        <w:t>952</w:t>
      </w:r>
      <w:r w:rsidR="00695E62">
        <w:rPr>
          <w:lang w:val="en-US"/>
        </w:rPr>
        <w:t xml:space="preserve"> </w:t>
      </w:r>
      <w:r w:rsidR="00695E62" w:rsidRPr="00695E62">
        <w:rPr>
          <w:lang w:val="en-US"/>
        </w:rPr>
        <w:t>190</w:t>
      </w:r>
      <w:r w:rsidRPr="00A46E8A">
        <w:rPr>
          <w:lang w:val="en-US"/>
        </w:rPr>
        <w:t xml:space="preserve"> tries</w:t>
      </w:r>
    </w:p>
    <w:p w:rsidR="007A4923" w:rsidRDefault="00A46E8A" w:rsidP="007A4923">
      <w:pPr>
        <w:rPr>
          <w:lang w:val="en-US"/>
        </w:rPr>
      </w:pPr>
      <w:r w:rsidRPr="00A46E8A">
        <w:rPr>
          <w:lang w:val="en-US"/>
        </w:rPr>
        <w:t xml:space="preserve">Security is fun = </w:t>
      </w:r>
      <w:r w:rsidR="00D12A18" w:rsidRPr="00D12A18">
        <w:rPr>
          <w:lang w:val="en-US"/>
        </w:rPr>
        <w:t>37</w:t>
      </w:r>
      <w:r w:rsidR="00D12A18">
        <w:rPr>
          <w:lang w:val="en-US"/>
        </w:rPr>
        <w:t xml:space="preserve"> </w:t>
      </w:r>
      <w:r w:rsidR="00D12A18" w:rsidRPr="00D12A18">
        <w:rPr>
          <w:lang w:val="en-US"/>
        </w:rPr>
        <w:t>892</w:t>
      </w:r>
      <w:r w:rsidR="00D12A18">
        <w:rPr>
          <w:lang w:val="en-US"/>
        </w:rPr>
        <w:t xml:space="preserve"> </w:t>
      </w:r>
      <w:r w:rsidR="00D12A18" w:rsidRPr="00D12A18">
        <w:rPr>
          <w:lang w:val="en-US"/>
        </w:rPr>
        <w:t>752</w:t>
      </w:r>
      <w:r w:rsidR="00D12A18">
        <w:rPr>
          <w:lang w:val="en-US"/>
        </w:rPr>
        <w:t xml:space="preserve"> </w:t>
      </w:r>
      <w:r>
        <w:rPr>
          <w:lang w:val="en-US"/>
        </w:rPr>
        <w:t>tries</w:t>
      </w:r>
    </w:p>
    <w:p w:rsidR="00A46E8A" w:rsidRDefault="00440851" w:rsidP="007A4923">
      <w:pPr>
        <w:rPr>
          <w:lang w:val="en-US"/>
        </w:rPr>
      </w:pPr>
      <w:r>
        <w:rPr>
          <w:lang w:val="en-US"/>
        </w:rPr>
        <w:t xml:space="preserve">Yes, indeed = </w:t>
      </w:r>
      <w:r w:rsidR="00D12A18" w:rsidRPr="00D12A18">
        <w:rPr>
          <w:lang w:val="en-US"/>
        </w:rPr>
        <w:t>10</w:t>
      </w:r>
      <w:r w:rsidR="00D12A18">
        <w:rPr>
          <w:lang w:val="en-US"/>
        </w:rPr>
        <w:t xml:space="preserve"> </w:t>
      </w:r>
      <w:r w:rsidR="00D12A18" w:rsidRPr="00D12A18">
        <w:rPr>
          <w:lang w:val="en-US"/>
        </w:rPr>
        <w:t>460</w:t>
      </w:r>
      <w:r w:rsidR="00D12A18">
        <w:rPr>
          <w:lang w:val="en-US"/>
        </w:rPr>
        <w:t xml:space="preserve"> </w:t>
      </w:r>
      <w:r w:rsidR="00D12A18" w:rsidRPr="00D12A18">
        <w:rPr>
          <w:lang w:val="en-US"/>
        </w:rPr>
        <w:t>932</w:t>
      </w:r>
      <w:r w:rsidR="00D12A18">
        <w:rPr>
          <w:lang w:val="en-US"/>
        </w:rPr>
        <w:t xml:space="preserve"> </w:t>
      </w:r>
      <w:r w:rsidR="00A46E8A">
        <w:rPr>
          <w:lang w:val="en-US"/>
        </w:rPr>
        <w:t>tries</w:t>
      </w:r>
    </w:p>
    <w:p w:rsidR="00A46E8A" w:rsidRDefault="00D12A18" w:rsidP="007A4923">
      <w:pPr>
        <w:rPr>
          <w:lang w:val="en-US"/>
        </w:rPr>
      </w:pPr>
      <w:r>
        <w:rPr>
          <w:lang w:val="en-US"/>
        </w:rPr>
        <w:t xml:space="preserve">Secure IV1013 = </w:t>
      </w:r>
      <w:r w:rsidRPr="00D12A18">
        <w:rPr>
          <w:lang w:val="en-US"/>
        </w:rPr>
        <w:t>10</w:t>
      </w:r>
      <w:r>
        <w:rPr>
          <w:lang w:val="en-US"/>
        </w:rPr>
        <w:t xml:space="preserve"> </w:t>
      </w:r>
      <w:r w:rsidRPr="00D12A18">
        <w:rPr>
          <w:lang w:val="en-US"/>
        </w:rPr>
        <w:t>532</w:t>
      </w:r>
      <w:r>
        <w:rPr>
          <w:lang w:val="en-US"/>
        </w:rPr>
        <w:t xml:space="preserve"> </w:t>
      </w:r>
      <w:r w:rsidRPr="00D12A18">
        <w:rPr>
          <w:lang w:val="en-US"/>
        </w:rPr>
        <w:t>906</w:t>
      </w:r>
      <w:r w:rsidR="00A46E8A">
        <w:rPr>
          <w:lang w:val="en-US"/>
        </w:rPr>
        <w:t xml:space="preserve"> tries</w:t>
      </w:r>
    </w:p>
    <w:p w:rsidR="00A46E8A" w:rsidRPr="00A46E8A" w:rsidRDefault="006C79E5" w:rsidP="007A4923">
      <w:pPr>
        <w:rPr>
          <w:lang w:val="en-US"/>
        </w:rPr>
      </w:pPr>
      <w:r>
        <w:rPr>
          <w:lang w:val="en-US"/>
        </w:rPr>
        <w:t xml:space="preserve">No way = </w:t>
      </w:r>
      <w:r w:rsidRPr="006C79E5">
        <w:rPr>
          <w:lang w:val="en-US"/>
        </w:rPr>
        <w:t>18</w:t>
      </w:r>
      <w:r>
        <w:rPr>
          <w:lang w:val="en-US"/>
        </w:rPr>
        <w:t xml:space="preserve"> </w:t>
      </w:r>
      <w:r w:rsidRPr="006C79E5">
        <w:rPr>
          <w:lang w:val="en-US"/>
        </w:rPr>
        <w:t>745</w:t>
      </w:r>
      <w:r>
        <w:rPr>
          <w:lang w:val="en-US"/>
        </w:rPr>
        <w:t> </w:t>
      </w:r>
      <w:r w:rsidRPr="006C79E5">
        <w:rPr>
          <w:lang w:val="en-US"/>
        </w:rPr>
        <w:t>851</w:t>
      </w:r>
      <w:r>
        <w:rPr>
          <w:lang w:val="en-US"/>
        </w:rPr>
        <w:t xml:space="preserve"> tries</w:t>
      </w:r>
    </w:p>
    <w:sectPr w:rsidR="00A46E8A" w:rsidRPr="00A46E8A">
      <w:headerReference w:type="default" r:id="rId10"/>
      <w:footerReference w:type="even" r:id="rId11"/>
      <w:footerReference w:type="default" r:id="rId12"/>
      <w:pgSz w:w="11907" w:h="16839"/>
      <w:pgMar w:top="1418" w:right="1050" w:bottom="1418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0D5" w:rsidRDefault="00D840D5">
      <w:pPr>
        <w:spacing w:after="0" w:line="240" w:lineRule="auto"/>
      </w:pPr>
      <w:r>
        <w:separator/>
      </w:r>
    </w:p>
  </w:endnote>
  <w:endnote w:type="continuationSeparator" w:id="0">
    <w:p w:rsidR="00D840D5" w:rsidRDefault="00D84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79A" w:rsidRDefault="00E3179A">
    <w:pPr>
      <w:jc w:val="right"/>
    </w:pPr>
  </w:p>
  <w:p w:rsidR="00E3179A" w:rsidRDefault="003713EA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E3179A" w:rsidRDefault="003713EA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up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14D29502" id="Grupp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ED5EAMAAP8I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J7xA+R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E3179A" w:rsidRDefault="00E3179A">
    <w:pPr>
      <w:pStyle w:val="Ingetavstnd"/>
      <w:rPr>
        <w:sz w:val="2"/>
        <w:szCs w:val="2"/>
      </w:rPr>
    </w:pPr>
  </w:p>
  <w:p w:rsidR="00E3179A" w:rsidRDefault="00E3179A"/>
  <w:p w:rsidR="00E3179A" w:rsidRDefault="00E3179A"/>
  <w:p w:rsidR="00E3179A" w:rsidRDefault="00E3179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79A" w:rsidRDefault="003713EA">
    <w:pPr>
      <w:jc w:val="center"/>
    </w:pPr>
    <w:r>
      <w:rPr>
        <w:color w:val="6076B4" w:themeColor="accent1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>PAGE  \* Arabic  \* MERGEFORMAT</w:instrText>
    </w:r>
    <w:r>
      <w:rPr>
        <w:color w:val="6076B4" w:themeColor="accent1"/>
      </w:rPr>
      <w:fldChar w:fldCharType="separate"/>
    </w:r>
    <w:r w:rsidR="001D059C">
      <w:rPr>
        <w:noProof/>
        <w:color w:val="6076B4" w:themeColor="accent1"/>
      </w:rPr>
      <w:t>2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0D5" w:rsidRDefault="00D840D5">
      <w:pPr>
        <w:spacing w:after="0" w:line="240" w:lineRule="auto"/>
      </w:pPr>
      <w:r>
        <w:separator/>
      </w:r>
    </w:p>
  </w:footnote>
  <w:footnote w:type="continuationSeparator" w:id="0">
    <w:p w:rsidR="00D840D5" w:rsidRDefault="00D84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81C" w:rsidRDefault="00C4081C" w:rsidP="00C4081C">
    <w:pPr>
      <w:pStyle w:val="Rubrik"/>
      <w:jc w:val="center"/>
      <w:rPr>
        <w:color w:val="6076B4" w:themeColor="accent1"/>
      </w:rPr>
    </w:pPr>
    <w:r w:rsidRPr="00C4081C">
      <w:rPr>
        <w:sz w:val="24"/>
      </w:rPr>
      <w:t>IV101</w:t>
    </w:r>
    <w:r>
      <w:rPr>
        <w:sz w:val="24"/>
      </w:rPr>
      <w:t>3-INTRODUKTI</w:t>
    </w:r>
    <w:r w:rsidRPr="00C4081C">
      <w:rPr>
        <w:sz w:val="24"/>
      </w:rPr>
      <w:t>ON TILL DATASÄKERHET</w:t>
    </w:r>
  </w:p>
  <w:p w:rsidR="00E3179A" w:rsidRPr="00C4081C" w:rsidRDefault="003713EA" w:rsidP="00C4081C">
    <w:pPr>
      <w:pStyle w:val="Rubrik"/>
      <w:jc w:val="center"/>
      <w:rPr>
        <w:color w:val="E4E9EF" w:themeColor="background2"/>
        <w:sz w:val="22"/>
        <w:szCs w:val="22"/>
      </w:rPr>
    </w:pPr>
    <w:r w:rsidRPr="00C4081C">
      <w:rPr>
        <w:color w:val="6076B4" w:themeColor="accent1"/>
        <w:sz w:val="22"/>
        <w:szCs w:val="22"/>
      </w:rPr>
      <w:sym w:font="Symbol" w:char="F0B7"/>
    </w:r>
    <w:r w:rsidRPr="00C4081C">
      <w:rPr>
        <w:color w:val="6076B4" w:themeColor="accent1"/>
        <w:sz w:val="22"/>
        <w:szCs w:val="22"/>
      </w:rPr>
      <w:t xml:space="preserve"> </w:t>
    </w:r>
    <w:r w:rsidRPr="00C4081C">
      <w:rPr>
        <w:color w:val="6076B4" w:themeColor="accent1"/>
        <w:sz w:val="22"/>
        <w:szCs w:val="22"/>
      </w:rPr>
      <w:sym w:font="Symbol" w:char="F0B7"/>
    </w:r>
    <w:r w:rsidRPr="00C4081C">
      <w:rPr>
        <w:color w:val="6076B4" w:themeColor="accent1"/>
        <w:sz w:val="22"/>
        <w:szCs w:val="22"/>
      </w:rPr>
      <w:t xml:space="preserve"> </w:t>
    </w:r>
    <w:r w:rsidRPr="00C4081C">
      <w:rPr>
        <w:color w:val="6076B4" w:themeColor="accent1"/>
        <w:sz w:val="22"/>
        <w:szCs w:val="22"/>
      </w:rPr>
      <w:sym w:font="Symbol" w:char="F0B7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1304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0D0"/>
    <w:rsid w:val="000A4E93"/>
    <w:rsid w:val="000A4FA8"/>
    <w:rsid w:val="001A3C72"/>
    <w:rsid w:val="001C6165"/>
    <w:rsid w:val="001D059C"/>
    <w:rsid w:val="003420D0"/>
    <w:rsid w:val="003713EA"/>
    <w:rsid w:val="00440851"/>
    <w:rsid w:val="004E7EFF"/>
    <w:rsid w:val="006850F2"/>
    <w:rsid w:val="00695E62"/>
    <w:rsid w:val="006B1F03"/>
    <w:rsid w:val="006C79E5"/>
    <w:rsid w:val="00783F20"/>
    <w:rsid w:val="007A4923"/>
    <w:rsid w:val="007E2F19"/>
    <w:rsid w:val="007F7126"/>
    <w:rsid w:val="00856D0E"/>
    <w:rsid w:val="00880362"/>
    <w:rsid w:val="00A46E8A"/>
    <w:rsid w:val="00AD2FE8"/>
    <w:rsid w:val="00B55F44"/>
    <w:rsid w:val="00C4081C"/>
    <w:rsid w:val="00D12A18"/>
    <w:rsid w:val="00D840D5"/>
    <w:rsid w:val="00DA4ACC"/>
    <w:rsid w:val="00DC7E41"/>
    <w:rsid w:val="00E064A8"/>
    <w:rsid w:val="00E3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0FAACB"/>
  <w15:docId w15:val="{5621AF00-9ED0-42C9-98B2-1C10FAE93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Rubrik">
    <w:name w:val="Title"/>
    <w:basedOn w:val="Normal"/>
    <w:next w:val="Normal"/>
    <w:link w:val="Rubrik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RubrikChar">
    <w:name w:val="Rubrik Char"/>
    <w:basedOn w:val="Standardstycketeckensnitt"/>
    <w:link w:val="Rubrik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Underrubrik">
    <w:name w:val="Subtitle"/>
    <w:basedOn w:val="Normal"/>
    <w:next w:val="Normal"/>
    <w:link w:val="Underrubrik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Sidhuvud">
    <w:name w:val="header"/>
    <w:basedOn w:val="Normal"/>
    <w:link w:val="Sidhuvud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Pr>
      <w:rFonts w:eastAsiaTheme="minorEastAsia"/>
    </w:rPr>
  </w:style>
  <w:style w:type="paragraph" w:styleId="Ingetavstnd">
    <w:name w:val="No Spacing"/>
    <w:link w:val="IngetavstndChar"/>
    <w:uiPriority w:val="1"/>
    <w:qFormat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</w:style>
  <w:style w:type="paragraph" w:styleId="Ballongtext">
    <w:name w:val="Balloon Text"/>
    <w:basedOn w:val="Normal"/>
    <w:link w:val="Ballong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Rubrik4Char">
    <w:name w:val="Rubrik 4 Char"/>
    <w:basedOn w:val="Standardstycketeckensnitt"/>
    <w:link w:val="Rubrik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Rubrik5Char">
    <w:name w:val="Rubrik 5 Char"/>
    <w:basedOn w:val="Standardstycketeckensnitt"/>
    <w:link w:val="Rubrik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Rubrik6Char">
    <w:name w:val="Rubrik 6 Char"/>
    <w:basedOn w:val="Standardstycketeckensnitt"/>
    <w:link w:val="Rubrik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Rubrik7Char">
    <w:name w:val="Rubrik 7 Char"/>
    <w:basedOn w:val="Standardstycketeckensnitt"/>
    <w:link w:val="Rubrik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Rubrik8Char">
    <w:name w:val="Rubrik 8 Char"/>
    <w:basedOn w:val="Standardstycketeckensnitt"/>
    <w:link w:val="Rubrik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eskrivning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Stark">
    <w:name w:val="Strong"/>
    <w:basedOn w:val="Standardstycketeckensnitt"/>
    <w:uiPriority w:val="22"/>
    <w:qFormat/>
    <w:rPr>
      <w:b/>
      <w:bCs/>
    </w:rPr>
  </w:style>
  <w:style w:type="character" w:styleId="Betoning">
    <w:name w:val="Emphasis"/>
    <w:basedOn w:val="Standardstycketeckensnitt"/>
    <w:uiPriority w:val="20"/>
    <w:qFormat/>
    <w:rPr>
      <w:i/>
      <w:iCs/>
      <w:color w:val="auto"/>
    </w:rPr>
  </w:style>
  <w:style w:type="paragraph" w:styleId="Liststycke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t">
    <w:name w:val="Quote"/>
    <w:basedOn w:val="Normal"/>
    <w:next w:val="Normal"/>
    <w:link w:val="Citat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tChar">
    <w:name w:val="Citat Char"/>
    <w:basedOn w:val="Standardstycketeckensnitt"/>
    <w:link w:val="Citat"/>
    <w:uiPriority w:val="29"/>
    <w:rPr>
      <w:rFonts w:asciiTheme="majorHAnsi" w:hAnsiTheme="majorHAnsi"/>
      <w:i/>
      <w:iCs/>
      <w:color w:val="auto"/>
      <w:sz w:val="24"/>
    </w:rPr>
  </w:style>
  <w:style w:type="paragraph" w:styleId="Starktcitat">
    <w:name w:val="Intense Quote"/>
    <w:basedOn w:val="Normal"/>
    <w:next w:val="Normal"/>
    <w:link w:val="Starktcitat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StarktcitatChar">
    <w:name w:val="Starkt citat Char"/>
    <w:basedOn w:val="Standardstycketeckensnitt"/>
    <w:link w:val="Starktcitat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Diskretbetoning">
    <w:name w:val="Subtle Emphasis"/>
    <w:basedOn w:val="Standardstycketeckensnitt"/>
    <w:uiPriority w:val="19"/>
    <w:qFormat/>
    <w:rPr>
      <w:i/>
      <w:iCs/>
      <w:color w:val="auto"/>
    </w:rPr>
  </w:style>
  <w:style w:type="character" w:styleId="Starkbetoning">
    <w:name w:val="Intense Emphasis"/>
    <w:basedOn w:val="Standardstycketeckensnitt"/>
    <w:uiPriority w:val="21"/>
    <w:qFormat/>
    <w:rPr>
      <w:b/>
      <w:bCs/>
      <w:i/>
      <w:iCs/>
      <w:caps w:val="0"/>
      <w:smallCaps w:val="0"/>
      <w:color w:val="auto"/>
    </w:rPr>
  </w:style>
  <w:style w:type="character" w:styleId="Diskretreferens">
    <w:name w:val="Subtle Reference"/>
    <w:basedOn w:val="Standardstycketeckensnitt"/>
    <w:uiPriority w:val="31"/>
    <w:qFormat/>
    <w:rPr>
      <w:smallCaps/>
      <w:color w:val="auto"/>
      <w:u w:val="single"/>
    </w:rPr>
  </w:style>
  <w:style w:type="character" w:styleId="Starkreferens">
    <w:name w:val="Intense Reference"/>
    <w:basedOn w:val="Standardstycketeckensnit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kenstitel">
    <w:name w:val="Book Title"/>
    <w:basedOn w:val="Standardstycketeckensnitt"/>
    <w:uiPriority w:val="33"/>
    <w:qFormat/>
    <w:rPr>
      <w:b/>
      <w:bCs/>
      <w:caps w:val="0"/>
      <w:smallCaps/>
      <w:spacing w:val="10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Platshllartext">
    <w:name w:val="Placeholder Text"/>
    <w:basedOn w:val="Standardstycketeckensnitt"/>
    <w:uiPriority w:val="99"/>
    <w:semiHidden/>
    <w:rPr>
      <w:color w:val="808080"/>
    </w:rPr>
  </w:style>
  <w:style w:type="paragraph" w:styleId="Sidfot">
    <w:name w:val="footer"/>
    <w:basedOn w:val="Normal"/>
    <w:link w:val="Sidfo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</w:style>
  <w:style w:type="character" w:styleId="Hyperlnk">
    <w:name w:val="Hyperlink"/>
    <w:basedOn w:val="Standardstycketeckensnitt"/>
    <w:uiPriority w:val="99"/>
    <w:unhideWhenUsed/>
    <w:rsid w:val="00856D0E"/>
    <w:rPr>
      <w:color w:val="3399FF" w:themeColor="hyperlink"/>
      <w:u w:val="single"/>
    </w:rPr>
  </w:style>
  <w:style w:type="character" w:styleId="Nmn">
    <w:name w:val="Mention"/>
    <w:basedOn w:val="Standardstycketeckensnitt"/>
    <w:uiPriority w:val="99"/>
    <w:semiHidden/>
    <w:unhideWhenUsed/>
    <w:rsid w:val="00856D0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&#243;aboo@kth.se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an\AppData\Roaming\Microsoft\Templates\Rapport%20(Executiv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CB678CD433649728FE33A66B941EF1A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F454798-FCB8-49DD-B26E-95A5120B08E2}"/>
      </w:docPartPr>
      <w:docPartBody>
        <w:p w:rsidR="002A3DB9" w:rsidRDefault="009C5E3C">
          <w:pPr>
            <w:pStyle w:val="BCB678CD433649728FE33A66B941EF1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[Ange dokumentets rubrik]</w:t>
          </w:r>
        </w:p>
      </w:docPartBody>
    </w:docPart>
    <w:docPart>
      <w:docPartPr>
        <w:name w:val="E7EC9732DEC2492084DB9E52687BCCD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04B7065-1B26-4B96-9B1F-FAE390D6F9AA}"/>
      </w:docPartPr>
      <w:docPartBody>
        <w:p w:rsidR="002A3DB9" w:rsidRDefault="009C5E3C">
          <w:pPr>
            <w:pStyle w:val="E7EC9732DEC2492084DB9E52687BCCD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[Ange dokumentets underrubrik]</w:t>
          </w:r>
        </w:p>
      </w:docPartBody>
    </w:docPart>
    <w:docPart>
      <w:docPartPr>
        <w:name w:val="41363FC4E90E479B9A58FC38C68DA40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B1425AC-BC17-4393-AA42-500F318F6E01}"/>
      </w:docPartPr>
      <w:docPartBody>
        <w:p w:rsidR="002A3DB9" w:rsidRDefault="00F31171" w:rsidP="00F31171">
          <w:pPr>
            <w:pStyle w:val="41363FC4E90E479B9A58FC38C68DA40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[Ange dokumentets rubrik]</w:t>
          </w:r>
        </w:p>
      </w:docPartBody>
    </w:docPart>
    <w:docPart>
      <w:docPartPr>
        <w:name w:val="FCDC62E0AA8C4680B628551B693DCE9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BD0C453-A3B8-4AAA-BABA-F257B10C4626}"/>
      </w:docPartPr>
      <w:docPartBody>
        <w:p w:rsidR="002A3DB9" w:rsidRDefault="00F31171" w:rsidP="00F31171">
          <w:pPr>
            <w:pStyle w:val="FCDC62E0AA8C4680B628551B693DCE9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[Ange dokumentets underrubrik]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171"/>
    <w:rsid w:val="002A3DB9"/>
    <w:rsid w:val="00416DFD"/>
    <w:rsid w:val="00507337"/>
    <w:rsid w:val="009C5E3C"/>
    <w:rsid w:val="00F3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CB678CD433649728FE33A66B941EF1A">
    <w:name w:val="BCB678CD433649728FE33A66B941EF1A"/>
  </w:style>
  <w:style w:type="paragraph" w:customStyle="1" w:styleId="E7EC9732DEC2492084DB9E52687BCCD6">
    <w:name w:val="E7EC9732DEC2492084DB9E52687BCCD6"/>
  </w:style>
  <w:style w:type="paragraph" w:customStyle="1" w:styleId="CF7E81C26FA04700A071EC8D69168584">
    <w:name w:val="CF7E81C26FA04700A071EC8D69168584"/>
  </w:style>
  <w:style w:type="character" w:customStyle="1" w:styleId="Rubrik1Char">
    <w:name w:val="Rubrik 1 Char"/>
    <w:basedOn w:val="Standardstycketeckensnitt"/>
    <w:link w:val="Rubrik1"/>
    <w:uiPriority w:val="9"/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E181A4C3A38E450D9C3E61C8022BC97B">
    <w:name w:val="E181A4C3A38E450D9C3E61C8022BC97B"/>
  </w:style>
  <w:style w:type="paragraph" w:customStyle="1" w:styleId="41363FC4E90E479B9A58FC38C68DA406">
    <w:name w:val="41363FC4E90E479B9A58FC38C68DA406"/>
    <w:rsid w:val="00F31171"/>
  </w:style>
  <w:style w:type="paragraph" w:customStyle="1" w:styleId="FCDC62E0AA8C4680B628551B693DCE94">
    <w:name w:val="FCDC62E0AA8C4680B628551B693DCE94"/>
    <w:rsid w:val="00F31171"/>
  </w:style>
  <w:style w:type="paragraph" w:customStyle="1" w:styleId="3B120031865C41788895702E2C67F06D">
    <w:name w:val="3B120031865C41788895702E2C67F06D"/>
    <w:rsid w:val="00F311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F253D-5D91-4E07-880D-BE8693605D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D428C1F8-0849-4B19-B9D3-4B5E52CD5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(Executive).dotx</Template>
  <TotalTime>695</TotalTime>
  <Pages>4</Pages>
  <Words>348</Words>
  <Characters>1850</Characters>
  <Application>Microsoft Office Word</Application>
  <DocSecurity>0</DocSecurity>
  <Lines>15</Lines>
  <Paragraphs>4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IV1013 Introduktion till datasäkerhet</vt:lpstr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 WAY HASH FUNCTION</dc:title>
  <dc:subject>Av Evan Saboo – saboo@kth.se</dc:subject>
  <dc:creator>Evan saboo</dc:creator>
  <cp:keywords/>
  <cp:lastModifiedBy>Evan saboo</cp:lastModifiedBy>
  <cp:revision>14</cp:revision>
  <dcterms:created xsi:type="dcterms:W3CDTF">2017-04-12T10:47:00Z</dcterms:created>
  <dcterms:modified xsi:type="dcterms:W3CDTF">2017-04-13T14:56:00Z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